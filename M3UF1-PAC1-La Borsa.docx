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10372326"/>
    <w:p w14:paraId="7914579C" w14:textId="49BFD7D6" w:rsidR="003114B6" w:rsidRPr="00160495" w:rsidRDefault="00524365" w:rsidP="00FB30C9">
      <w:pPr>
        <w:pStyle w:val="docTitulo"/>
        <w:rPr>
          <w:color w:val="1F2A6A"/>
          <w:sz w:val="48"/>
        </w:rPr>
      </w:pPr>
      <w:r w:rsidRPr="00160495">
        <w:rPr>
          <w:color w:val="1F2A6A"/>
          <w:sz w:val="48"/>
        </w:rPr>
        <w:fldChar w:fldCharType="begin"/>
      </w:r>
      <w:r w:rsidRPr="00160495">
        <w:rPr>
          <w:color w:val="1F2A6A"/>
          <w:sz w:val="48"/>
        </w:rPr>
        <w:instrText xml:space="preserve"> TITLE   \* MERGEFORMAT </w:instrText>
      </w:r>
      <w:r w:rsidRPr="00160495">
        <w:rPr>
          <w:color w:val="1F2A6A"/>
          <w:sz w:val="48"/>
        </w:rPr>
        <w:fldChar w:fldCharType="separate"/>
      </w:r>
      <w:r w:rsidR="00A22ABD">
        <w:rPr>
          <w:color w:val="1F2A6A"/>
          <w:sz w:val="48"/>
        </w:rPr>
        <w:t>ASIX1 - M3: Programació Estructurada</w:t>
      </w:r>
      <w:r w:rsidRPr="00160495">
        <w:rPr>
          <w:color w:val="1F2A6A"/>
          <w:sz w:val="48"/>
        </w:rPr>
        <w:fldChar w:fldCharType="end"/>
      </w:r>
    </w:p>
    <w:p w14:paraId="7914579D" w14:textId="6EB36244" w:rsidR="003114B6" w:rsidRPr="00160495" w:rsidRDefault="004D2FDF" w:rsidP="00FB30C9">
      <w:pPr>
        <w:pStyle w:val="docSubtitulo"/>
        <w:rPr>
          <w:color w:val="1F2A6A"/>
          <w:sz w:val="40"/>
        </w:rPr>
      </w:pPr>
      <w:r w:rsidRPr="00160495">
        <w:rPr>
          <w:color w:val="1F2A6A"/>
          <w:sz w:val="40"/>
        </w:rPr>
        <w:fldChar w:fldCharType="begin"/>
      </w:r>
      <w:r w:rsidRPr="00160495">
        <w:rPr>
          <w:color w:val="1F2A6A"/>
          <w:sz w:val="40"/>
        </w:rPr>
        <w:instrText xml:space="preserve"> SUBJECT  \* MERGEFORMAT </w:instrText>
      </w:r>
      <w:r w:rsidRPr="00160495">
        <w:rPr>
          <w:color w:val="1F2A6A"/>
          <w:sz w:val="40"/>
        </w:rPr>
        <w:fldChar w:fldCharType="separate"/>
      </w:r>
      <w:r w:rsidR="000A1BDB">
        <w:rPr>
          <w:color w:val="1F2A6A"/>
          <w:sz w:val="40"/>
        </w:rPr>
        <w:t>UF1 - PAC #1</w:t>
      </w:r>
      <w:r w:rsidRPr="00160495">
        <w:rPr>
          <w:color w:val="1F2A6A"/>
          <w:sz w:val="40"/>
        </w:rPr>
        <w:fldChar w:fldCharType="end"/>
      </w:r>
    </w:p>
    <w:p w14:paraId="7914579E" w14:textId="77777777" w:rsidR="006F7B24" w:rsidRPr="00160495" w:rsidRDefault="006F7B24" w:rsidP="00524365">
      <w:pPr>
        <w:pStyle w:val="docFecha"/>
      </w:pPr>
    </w:p>
    <w:p w14:paraId="7914579F" w14:textId="33E3DD1F" w:rsidR="003114B6" w:rsidRPr="00160495" w:rsidRDefault="00953865" w:rsidP="00524365">
      <w:pPr>
        <w:pStyle w:val="docFecha"/>
        <w:rPr>
          <w:sz w:val="28"/>
        </w:rPr>
      </w:pPr>
      <w:r>
        <w:rPr>
          <w:sz w:val="28"/>
        </w:rPr>
        <w:t>1</w:t>
      </w:r>
      <w:r w:rsidR="00976824">
        <w:rPr>
          <w:sz w:val="28"/>
        </w:rPr>
        <w:t>5</w:t>
      </w:r>
      <w:r w:rsidR="00A22ABD">
        <w:rPr>
          <w:sz w:val="28"/>
        </w:rPr>
        <w:t xml:space="preserve"> </w:t>
      </w:r>
      <w:r w:rsidR="000463DE" w:rsidRPr="00160495">
        <w:rPr>
          <w:sz w:val="28"/>
        </w:rPr>
        <w:t>d</w:t>
      </w:r>
      <w:r w:rsidR="00976824">
        <w:rPr>
          <w:sz w:val="28"/>
        </w:rPr>
        <w:t>e Juliol</w:t>
      </w:r>
      <w:r>
        <w:rPr>
          <w:sz w:val="28"/>
        </w:rPr>
        <w:t xml:space="preserve"> </w:t>
      </w:r>
      <w:r w:rsidR="006F7B24" w:rsidRPr="00160495">
        <w:rPr>
          <w:sz w:val="28"/>
        </w:rPr>
        <w:t>de 20</w:t>
      </w:r>
      <w:r>
        <w:rPr>
          <w:sz w:val="28"/>
        </w:rPr>
        <w:t>2</w:t>
      </w:r>
      <w:r w:rsidR="00976824">
        <w:rPr>
          <w:sz w:val="28"/>
        </w:rPr>
        <w:t>2</w:t>
      </w:r>
    </w:p>
    <w:p w14:paraId="791457A0" w14:textId="0F3AA5E9" w:rsidR="007B26A2" w:rsidRPr="00160495" w:rsidRDefault="00EA6836" w:rsidP="00524365">
      <w:pPr>
        <w:pStyle w:val="docFecha"/>
        <w:rPr>
          <w:sz w:val="28"/>
        </w:rPr>
      </w:pPr>
      <w:r>
        <w:rPr>
          <w:sz w:val="28"/>
        </w:rPr>
        <w:t xml:space="preserve">Versió </w:t>
      </w:r>
      <w:r w:rsidR="00D44CF0">
        <w:rPr>
          <w:sz w:val="28"/>
        </w:rPr>
        <w:t>1</w:t>
      </w:r>
      <w:r w:rsidR="00953865">
        <w:rPr>
          <w:sz w:val="28"/>
        </w:rPr>
        <w:t>.</w:t>
      </w:r>
      <w:r w:rsidR="00976824">
        <w:rPr>
          <w:sz w:val="28"/>
        </w:rPr>
        <w:t>1</w:t>
      </w:r>
    </w:p>
    <w:p w14:paraId="791457A1" w14:textId="77777777" w:rsidR="003114B6" w:rsidRPr="00160495" w:rsidRDefault="003114B6" w:rsidP="00B02E9D">
      <w:pPr>
        <w:pStyle w:val="Ttol1"/>
        <w:numPr>
          <w:ilvl w:val="0"/>
          <w:numId w:val="0"/>
        </w:numPr>
        <w:ind w:left="431" w:hanging="431"/>
        <w:rPr>
          <w:snapToGrid w:val="0"/>
        </w:rPr>
      </w:pPr>
      <w:bookmarkStart w:id="1" w:name="_Toc108780614"/>
      <w:r w:rsidRPr="00160495">
        <w:lastRenderedPageBreak/>
        <w:t>Control de Vers</w:t>
      </w:r>
      <w:r w:rsidR="00B02E9D" w:rsidRPr="00160495">
        <w:t>ion</w:t>
      </w:r>
      <w:r w:rsidR="007B26A2" w:rsidRPr="00160495">
        <w:t>s</w:t>
      </w:r>
      <w:bookmarkEnd w:id="1"/>
    </w:p>
    <w:tbl>
      <w:tblPr>
        <w:tblW w:w="9360" w:type="dxa"/>
        <w:tblInd w:w="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uble" w:sz="4" w:space="0" w:color="auto"/>
          <w:insideV w:val="single" w:sz="4" w:space="0" w:color="auto"/>
        </w:tblBorders>
        <w:tblLayout w:type="fixed"/>
        <w:tblCellMar>
          <w:left w:w="51" w:type="dxa"/>
          <w:right w:w="51" w:type="dxa"/>
        </w:tblCellMar>
        <w:tblLook w:val="04A0" w:firstRow="1" w:lastRow="0" w:firstColumn="1" w:lastColumn="0" w:noHBand="0" w:noVBand="1"/>
      </w:tblPr>
      <w:tblGrid>
        <w:gridCol w:w="1045"/>
        <w:gridCol w:w="2783"/>
        <w:gridCol w:w="1701"/>
        <w:gridCol w:w="2551"/>
        <w:gridCol w:w="1280"/>
      </w:tblGrid>
      <w:tr w:rsidR="00CD2DE2" w:rsidRPr="00160495" w14:paraId="791457A7" w14:textId="77777777" w:rsidTr="00BA6327">
        <w:trPr>
          <w:trHeight w:val="540"/>
        </w:trPr>
        <w:tc>
          <w:tcPr>
            <w:tcW w:w="1045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FB610D"/>
            <w:hideMark/>
          </w:tcPr>
          <w:p w14:paraId="791457A2" w14:textId="77777777" w:rsidR="000C6959" w:rsidRPr="00160495" w:rsidRDefault="00B213D5" w:rsidP="00CD2DE2">
            <w:pPr>
              <w:pStyle w:val="ctrlversCabecera"/>
              <w:rPr>
                <w:color w:val="FFFFFF" w:themeColor="background1"/>
                <w:sz w:val="24"/>
              </w:rPr>
            </w:pPr>
            <w:r w:rsidRPr="00160495">
              <w:rPr>
                <w:color w:val="FFFFFF" w:themeColor="background1"/>
                <w:sz w:val="24"/>
              </w:rPr>
              <w:t>Versió</w:t>
            </w:r>
          </w:p>
        </w:tc>
        <w:tc>
          <w:tcPr>
            <w:tcW w:w="2783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FB610D"/>
            <w:hideMark/>
          </w:tcPr>
          <w:p w14:paraId="791457A3" w14:textId="77777777" w:rsidR="000C6959" w:rsidRPr="00160495" w:rsidRDefault="007B26A2" w:rsidP="00CD2DE2">
            <w:pPr>
              <w:pStyle w:val="ctrlversCabecera"/>
              <w:rPr>
                <w:color w:val="FFFFFF" w:themeColor="background1"/>
                <w:sz w:val="24"/>
              </w:rPr>
            </w:pPr>
            <w:r w:rsidRPr="00160495">
              <w:rPr>
                <w:color w:val="FFFFFF" w:themeColor="background1"/>
                <w:sz w:val="24"/>
              </w:rPr>
              <w:t>Comentaris</w:t>
            </w:r>
          </w:p>
        </w:tc>
        <w:tc>
          <w:tcPr>
            <w:tcW w:w="1701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FB610D"/>
            <w:hideMark/>
          </w:tcPr>
          <w:p w14:paraId="791457A4" w14:textId="77777777" w:rsidR="000C6959" w:rsidRPr="00160495" w:rsidRDefault="007B26A2" w:rsidP="00CD2DE2">
            <w:pPr>
              <w:pStyle w:val="ctrlversCabecera"/>
              <w:rPr>
                <w:color w:val="FFFFFF" w:themeColor="background1"/>
                <w:sz w:val="24"/>
              </w:rPr>
            </w:pPr>
            <w:r w:rsidRPr="00160495">
              <w:rPr>
                <w:color w:val="FFFFFF" w:themeColor="background1"/>
                <w:sz w:val="24"/>
              </w:rPr>
              <w:t>Professor</w:t>
            </w:r>
          </w:p>
        </w:tc>
        <w:tc>
          <w:tcPr>
            <w:tcW w:w="2551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FB610D"/>
            <w:hideMark/>
          </w:tcPr>
          <w:p w14:paraId="791457A5" w14:textId="77777777" w:rsidR="00B213D5" w:rsidRPr="00160495" w:rsidRDefault="007B26A2" w:rsidP="00CD2DE2">
            <w:pPr>
              <w:pStyle w:val="ctrlversCabecera"/>
              <w:rPr>
                <w:color w:val="FFFFFF" w:themeColor="background1"/>
                <w:sz w:val="24"/>
              </w:rPr>
            </w:pPr>
            <w:r w:rsidRPr="00160495">
              <w:rPr>
                <w:color w:val="FFFFFF" w:themeColor="background1"/>
                <w:sz w:val="24"/>
              </w:rPr>
              <w:t>Curs</w:t>
            </w:r>
          </w:p>
        </w:tc>
        <w:tc>
          <w:tcPr>
            <w:tcW w:w="1280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FB610D"/>
            <w:hideMark/>
          </w:tcPr>
          <w:p w14:paraId="791457A6" w14:textId="77777777" w:rsidR="000C6959" w:rsidRPr="00160495" w:rsidRDefault="007B26A2" w:rsidP="00CD2DE2">
            <w:pPr>
              <w:pStyle w:val="ctrlversCabecera"/>
              <w:rPr>
                <w:color w:val="FFFFFF" w:themeColor="background1"/>
                <w:sz w:val="24"/>
              </w:rPr>
            </w:pPr>
            <w:r w:rsidRPr="00160495">
              <w:rPr>
                <w:color w:val="FFFFFF" w:themeColor="background1"/>
                <w:sz w:val="24"/>
              </w:rPr>
              <w:t>Data</w:t>
            </w:r>
          </w:p>
        </w:tc>
      </w:tr>
      <w:tr w:rsidR="00EA6836" w:rsidRPr="00160495" w14:paraId="501D9E6F" w14:textId="77777777" w:rsidTr="00BA6327">
        <w:tc>
          <w:tcPr>
            <w:tcW w:w="1045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auto"/>
            <w:vAlign w:val="center"/>
            <w:hideMark/>
          </w:tcPr>
          <w:p w14:paraId="5B7C541F" w14:textId="50F84B06" w:rsidR="00EA6836" w:rsidRPr="00160495" w:rsidRDefault="00EA6836" w:rsidP="00E12B09">
            <w:r w:rsidRPr="00160495">
              <w:t>0</w:t>
            </w:r>
            <w:r w:rsidR="00A22ABD">
              <w:t>.0</w:t>
            </w:r>
          </w:p>
        </w:tc>
        <w:tc>
          <w:tcPr>
            <w:tcW w:w="2783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auto"/>
            <w:vAlign w:val="center"/>
            <w:hideMark/>
          </w:tcPr>
          <w:p w14:paraId="4BB407AC" w14:textId="471CC60A" w:rsidR="00EA6836" w:rsidRPr="00160495" w:rsidRDefault="00A22ABD" w:rsidP="00E12B09">
            <w:r>
              <w:t>Pràctica Original</w:t>
            </w:r>
          </w:p>
        </w:tc>
        <w:tc>
          <w:tcPr>
            <w:tcW w:w="1701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auto"/>
          </w:tcPr>
          <w:p w14:paraId="5497263A" w14:textId="23F9CD07" w:rsidR="00BA6327" w:rsidRPr="00160495" w:rsidRDefault="00A22ABD" w:rsidP="000915E2">
            <w:pPr>
              <w:spacing w:line="240" w:lineRule="auto"/>
              <w:jc w:val="left"/>
            </w:pPr>
            <w:r>
              <w:t>Claudina Riaza</w:t>
            </w:r>
            <w:r w:rsidR="00BA6327">
              <w:br/>
              <w:t>David Porti</w:t>
            </w:r>
          </w:p>
        </w:tc>
        <w:tc>
          <w:tcPr>
            <w:tcW w:w="2551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auto"/>
            <w:vAlign w:val="center"/>
            <w:hideMark/>
          </w:tcPr>
          <w:p w14:paraId="45A2699E" w14:textId="3535E7A9" w:rsidR="00EA6836" w:rsidRPr="00160495" w:rsidRDefault="00EA6836" w:rsidP="00E12B09">
            <w:r>
              <w:t xml:space="preserve">Alumnes </w:t>
            </w:r>
            <w:r w:rsidR="00BA6327">
              <w:t>DAM</w:t>
            </w:r>
            <w:r w:rsidR="00D44CF0">
              <w:t>1</w:t>
            </w:r>
            <w:r>
              <w:t>-M</w:t>
            </w:r>
            <w:r w:rsidR="00BA6327">
              <w:t>3</w:t>
            </w:r>
            <w:r w:rsidRPr="00160495">
              <w:t>-UF</w:t>
            </w:r>
            <w:r w:rsidR="00BA6327">
              <w:t>1</w:t>
            </w:r>
          </w:p>
        </w:tc>
        <w:tc>
          <w:tcPr>
            <w:tcW w:w="1280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auto"/>
            <w:vAlign w:val="center"/>
            <w:hideMark/>
          </w:tcPr>
          <w:p w14:paraId="02BAB77B" w14:textId="20CAB90E" w:rsidR="00EA6836" w:rsidRPr="00160495" w:rsidRDefault="000915E2" w:rsidP="00E12B09">
            <w:r>
              <w:t>-</w:t>
            </w:r>
          </w:p>
        </w:tc>
      </w:tr>
      <w:tr w:rsidR="00976824" w:rsidRPr="00160495" w14:paraId="77E2F39C" w14:textId="77777777" w:rsidTr="00A84C9B">
        <w:tc>
          <w:tcPr>
            <w:tcW w:w="1045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auto"/>
            <w:vAlign w:val="center"/>
          </w:tcPr>
          <w:p w14:paraId="7C619E76" w14:textId="77777777" w:rsidR="00976824" w:rsidRPr="00160495" w:rsidRDefault="00976824" w:rsidP="00A84C9B">
            <w:r>
              <w:t>1.0</w:t>
            </w:r>
          </w:p>
        </w:tc>
        <w:tc>
          <w:tcPr>
            <w:tcW w:w="2783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auto"/>
            <w:vAlign w:val="center"/>
          </w:tcPr>
          <w:p w14:paraId="48091F2F" w14:textId="77777777" w:rsidR="00976824" w:rsidRPr="00160495" w:rsidRDefault="00976824" w:rsidP="00A84C9B">
            <w:r>
              <w:t>Adaptació ASIX</w:t>
            </w:r>
          </w:p>
        </w:tc>
        <w:tc>
          <w:tcPr>
            <w:tcW w:w="1701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auto"/>
          </w:tcPr>
          <w:p w14:paraId="20FE33E7" w14:textId="77777777" w:rsidR="00976824" w:rsidRPr="00160495" w:rsidRDefault="00976824" w:rsidP="00A84C9B">
            <w:r>
              <w:t>David González</w:t>
            </w:r>
          </w:p>
        </w:tc>
        <w:tc>
          <w:tcPr>
            <w:tcW w:w="2551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auto"/>
            <w:vAlign w:val="center"/>
          </w:tcPr>
          <w:p w14:paraId="5319F8FD" w14:textId="77777777" w:rsidR="00976824" w:rsidRDefault="00976824" w:rsidP="00A84C9B">
            <w:r>
              <w:t>Alumnes ASIX1-M3-UF1</w:t>
            </w:r>
          </w:p>
        </w:tc>
        <w:tc>
          <w:tcPr>
            <w:tcW w:w="1280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auto"/>
            <w:vAlign w:val="center"/>
          </w:tcPr>
          <w:p w14:paraId="2671D41C" w14:textId="77777777" w:rsidR="00976824" w:rsidRDefault="00976824" w:rsidP="00A84C9B">
            <w:r>
              <w:t>31/10/2020</w:t>
            </w:r>
          </w:p>
        </w:tc>
      </w:tr>
      <w:tr w:rsidR="00A22ABD" w:rsidRPr="00160495" w14:paraId="4BCD4220" w14:textId="77777777" w:rsidTr="00BA6327">
        <w:tc>
          <w:tcPr>
            <w:tcW w:w="1045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auto"/>
            <w:vAlign w:val="center"/>
          </w:tcPr>
          <w:p w14:paraId="3396BA4D" w14:textId="58EC91BE" w:rsidR="00A22ABD" w:rsidRPr="00160495" w:rsidRDefault="000915E2" w:rsidP="00E12B09">
            <w:r>
              <w:t>1.</w:t>
            </w:r>
            <w:r w:rsidR="00976824">
              <w:t>1</w:t>
            </w:r>
          </w:p>
        </w:tc>
        <w:tc>
          <w:tcPr>
            <w:tcW w:w="2783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auto"/>
            <w:vAlign w:val="center"/>
          </w:tcPr>
          <w:p w14:paraId="3875EA59" w14:textId="12AA4D3E" w:rsidR="00A22ABD" w:rsidRPr="00160495" w:rsidRDefault="00976824" w:rsidP="00E12B09">
            <w:pPr>
              <w:rPr>
                <w:noProof/>
              </w:rPr>
            </w:pPr>
            <w:r>
              <w:rPr>
                <w:noProof/>
              </w:rPr>
              <w:t>Adeqüació a PAC 22/23</w:t>
            </w:r>
          </w:p>
        </w:tc>
        <w:tc>
          <w:tcPr>
            <w:tcW w:w="1701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auto"/>
          </w:tcPr>
          <w:p w14:paraId="1EAC3D86" w14:textId="0AEF17DB" w:rsidR="00A22ABD" w:rsidRPr="00160495" w:rsidRDefault="000915E2" w:rsidP="00E12B09">
            <w:r>
              <w:t>David González</w:t>
            </w:r>
          </w:p>
        </w:tc>
        <w:tc>
          <w:tcPr>
            <w:tcW w:w="2551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auto"/>
            <w:vAlign w:val="center"/>
          </w:tcPr>
          <w:p w14:paraId="50C1101A" w14:textId="26C30446" w:rsidR="00A22ABD" w:rsidRDefault="000915E2" w:rsidP="00E12B09">
            <w:r>
              <w:t>Alumnes ASIX1-M3-UF1</w:t>
            </w:r>
          </w:p>
        </w:tc>
        <w:tc>
          <w:tcPr>
            <w:tcW w:w="1280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auto"/>
            <w:vAlign w:val="center"/>
          </w:tcPr>
          <w:p w14:paraId="199387CB" w14:textId="7E774CBF" w:rsidR="00A22ABD" w:rsidRDefault="000915E2" w:rsidP="00E12B09">
            <w:r>
              <w:t>1</w:t>
            </w:r>
            <w:r w:rsidR="00976824">
              <w:t>5</w:t>
            </w:r>
            <w:r>
              <w:t>/</w:t>
            </w:r>
            <w:r w:rsidR="00581C39">
              <w:t>0</w:t>
            </w:r>
            <w:r w:rsidR="00976824">
              <w:t>7</w:t>
            </w:r>
            <w:r>
              <w:t>/202</w:t>
            </w:r>
            <w:r w:rsidR="00976824">
              <w:t>2</w:t>
            </w:r>
          </w:p>
        </w:tc>
      </w:tr>
    </w:tbl>
    <w:p w14:paraId="791457AE" w14:textId="77777777" w:rsidR="003114B6" w:rsidRPr="00160495" w:rsidRDefault="003114B6" w:rsidP="00B02E9D">
      <w:pPr>
        <w:pStyle w:val="Ttol1"/>
        <w:numPr>
          <w:ilvl w:val="0"/>
          <w:numId w:val="0"/>
        </w:numPr>
        <w:ind w:left="431" w:hanging="431"/>
      </w:pPr>
      <w:bookmarkStart w:id="2" w:name="_Toc108780615"/>
      <w:r w:rsidRPr="00160495">
        <w:lastRenderedPageBreak/>
        <w:t>Índ</w:t>
      </w:r>
      <w:r w:rsidR="007B26A2" w:rsidRPr="00160495">
        <w:t>ex</w:t>
      </w:r>
      <w:bookmarkEnd w:id="2"/>
    </w:p>
    <w:p w14:paraId="3709728E" w14:textId="065379B0" w:rsidR="00E606AB" w:rsidRDefault="003114B6">
      <w:pPr>
        <w:pStyle w:val="IDC1"/>
        <w:tabs>
          <w:tab w:val="right" w:leader="dot" w:pos="9347"/>
        </w:tabs>
        <w:rPr>
          <w:rFonts w:asciiTheme="minorHAnsi" w:eastAsiaTheme="minorEastAsia" w:hAnsiTheme="minorHAnsi" w:cstheme="minorBidi"/>
          <w:bCs w:val="0"/>
          <w:caps w:val="0"/>
          <w:sz w:val="22"/>
          <w:lang w:eastAsia="ca-ES"/>
        </w:rPr>
      </w:pPr>
      <w:r w:rsidRPr="00160495">
        <w:rPr>
          <w:rFonts w:asciiTheme="minorHAnsi" w:hAnsiTheme="minorHAnsi"/>
          <w:noProof w:val="0"/>
          <w:sz w:val="28"/>
        </w:rPr>
        <w:fldChar w:fldCharType="begin"/>
      </w:r>
      <w:r w:rsidRPr="00160495">
        <w:rPr>
          <w:rFonts w:asciiTheme="minorHAnsi" w:hAnsiTheme="minorHAnsi"/>
          <w:noProof w:val="0"/>
          <w:sz w:val="28"/>
        </w:rPr>
        <w:instrText xml:space="preserve"> TOC \o "1-3" \h \z </w:instrText>
      </w:r>
      <w:r w:rsidRPr="00160495">
        <w:rPr>
          <w:rFonts w:asciiTheme="minorHAnsi" w:hAnsiTheme="minorHAnsi"/>
          <w:noProof w:val="0"/>
          <w:sz w:val="28"/>
        </w:rPr>
        <w:fldChar w:fldCharType="separate"/>
      </w:r>
      <w:hyperlink w:anchor="_Toc108780614" w:history="1">
        <w:r w:rsidR="00E606AB" w:rsidRPr="001412D7">
          <w:rPr>
            <w:rStyle w:val="Enlla"/>
          </w:rPr>
          <w:t>Control de Versions</w:t>
        </w:r>
        <w:r w:rsidR="00E606AB">
          <w:rPr>
            <w:webHidden/>
          </w:rPr>
          <w:tab/>
        </w:r>
        <w:r w:rsidR="00E606AB">
          <w:rPr>
            <w:webHidden/>
          </w:rPr>
          <w:fldChar w:fldCharType="begin"/>
        </w:r>
        <w:r w:rsidR="00E606AB">
          <w:rPr>
            <w:webHidden/>
          </w:rPr>
          <w:instrText xml:space="preserve"> PAGEREF _Toc108780614 \h </w:instrText>
        </w:r>
        <w:r w:rsidR="00E606AB">
          <w:rPr>
            <w:webHidden/>
          </w:rPr>
        </w:r>
        <w:r w:rsidR="00E606AB">
          <w:rPr>
            <w:webHidden/>
          </w:rPr>
          <w:fldChar w:fldCharType="separate"/>
        </w:r>
        <w:r w:rsidR="00E606AB">
          <w:rPr>
            <w:webHidden/>
          </w:rPr>
          <w:t>2</w:t>
        </w:r>
        <w:r w:rsidR="00E606AB">
          <w:rPr>
            <w:webHidden/>
          </w:rPr>
          <w:fldChar w:fldCharType="end"/>
        </w:r>
      </w:hyperlink>
    </w:p>
    <w:p w14:paraId="007C7CBE" w14:textId="29108937" w:rsidR="00E606AB" w:rsidRDefault="00E606AB">
      <w:pPr>
        <w:pStyle w:val="IDC1"/>
        <w:tabs>
          <w:tab w:val="right" w:leader="dot" w:pos="9347"/>
        </w:tabs>
        <w:rPr>
          <w:rFonts w:asciiTheme="minorHAnsi" w:eastAsiaTheme="minorEastAsia" w:hAnsiTheme="minorHAnsi" w:cstheme="minorBidi"/>
          <w:bCs w:val="0"/>
          <w:caps w:val="0"/>
          <w:sz w:val="22"/>
          <w:lang w:eastAsia="ca-ES"/>
        </w:rPr>
      </w:pPr>
      <w:hyperlink w:anchor="_Toc108780615" w:history="1">
        <w:r w:rsidRPr="001412D7">
          <w:rPr>
            <w:rStyle w:val="Enlla"/>
          </w:rPr>
          <w:t>Índex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_Toc108780615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42CA3F9E" w14:textId="4AB0A977" w:rsidR="00E606AB" w:rsidRDefault="00E606AB">
      <w:pPr>
        <w:pStyle w:val="IDC1"/>
        <w:tabs>
          <w:tab w:val="left" w:pos="440"/>
          <w:tab w:val="right" w:leader="dot" w:pos="9347"/>
        </w:tabs>
        <w:rPr>
          <w:rFonts w:asciiTheme="minorHAnsi" w:eastAsiaTheme="minorEastAsia" w:hAnsiTheme="minorHAnsi" w:cstheme="minorBidi"/>
          <w:bCs w:val="0"/>
          <w:caps w:val="0"/>
          <w:sz w:val="22"/>
          <w:lang w:eastAsia="ca-ES"/>
        </w:rPr>
      </w:pPr>
      <w:hyperlink w:anchor="_Toc108780616" w:history="1">
        <w:r w:rsidRPr="001412D7">
          <w:rPr>
            <w:rStyle w:val="Enlla"/>
          </w:rPr>
          <w:t>1</w:t>
        </w:r>
        <w:r>
          <w:rPr>
            <w:rFonts w:asciiTheme="minorHAnsi" w:eastAsiaTheme="minorEastAsia" w:hAnsiTheme="minorHAnsi" w:cstheme="minorBidi"/>
            <w:bCs w:val="0"/>
            <w:caps w:val="0"/>
            <w:sz w:val="22"/>
            <w:lang w:eastAsia="ca-ES"/>
          </w:rPr>
          <w:tab/>
        </w:r>
        <w:r w:rsidRPr="001412D7">
          <w:rPr>
            <w:rStyle w:val="Enlla"/>
          </w:rPr>
          <w:t>PaC #1 – La Borsa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_Toc108780616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63F76BE3" w14:textId="303BFC8D" w:rsidR="00E606AB" w:rsidRDefault="00E606AB">
      <w:pPr>
        <w:pStyle w:val="IDC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iCs w:val="0"/>
          <w:caps w:val="0"/>
          <w:noProof/>
          <w:sz w:val="22"/>
          <w:szCs w:val="22"/>
          <w:lang w:eastAsia="ca-ES"/>
        </w:rPr>
      </w:pPr>
      <w:hyperlink w:anchor="_Toc108780617" w:history="1">
        <w:r w:rsidRPr="001412D7">
          <w:rPr>
            <w:rStyle w:val="Enlla"/>
            <w:noProof/>
          </w:rPr>
          <w:t>1.1</w:t>
        </w:r>
        <w:r>
          <w:rPr>
            <w:rFonts w:asciiTheme="minorHAnsi" w:eastAsiaTheme="minorEastAsia" w:hAnsiTheme="minorHAnsi" w:cstheme="minorBidi"/>
            <w:iCs w:val="0"/>
            <w:caps w:val="0"/>
            <w:noProof/>
            <w:sz w:val="22"/>
            <w:szCs w:val="22"/>
            <w:lang w:eastAsia="ca-ES"/>
          </w:rPr>
          <w:tab/>
        </w:r>
        <w:r w:rsidRPr="001412D7">
          <w:rPr>
            <w:rStyle w:val="Enlla"/>
            <w:noProof/>
          </w:rPr>
          <w:t>Enunciat Bàsic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_Toc108780617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5F2C074" w14:textId="59194256" w:rsidR="00E606AB" w:rsidRDefault="00E606AB">
      <w:pPr>
        <w:pStyle w:val="IDC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iCs w:val="0"/>
          <w:caps w:val="0"/>
          <w:noProof/>
          <w:sz w:val="22"/>
          <w:szCs w:val="22"/>
          <w:lang w:eastAsia="ca-ES"/>
        </w:rPr>
      </w:pPr>
      <w:hyperlink w:anchor="_Toc108780618" w:history="1">
        <w:r w:rsidRPr="001412D7">
          <w:rPr>
            <w:rStyle w:val="Enlla"/>
            <w:noProof/>
          </w:rPr>
          <w:t>1.2</w:t>
        </w:r>
        <w:r>
          <w:rPr>
            <w:rFonts w:asciiTheme="minorHAnsi" w:eastAsiaTheme="minorEastAsia" w:hAnsiTheme="minorHAnsi" w:cstheme="minorBidi"/>
            <w:iCs w:val="0"/>
            <w:caps w:val="0"/>
            <w:noProof/>
            <w:sz w:val="22"/>
            <w:szCs w:val="22"/>
            <w:lang w:eastAsia="ca-ES"/>
          </w:rPr>
          <w:tab/>
        </w:r>
        <w:r w:rsidRPr="001412D7">
          <w:rPr>
            <w:rStyle w:val="Enlla"/>
            <w:noProof/>
          </w:rPr>
          <w:t>Funcions i Llibreries que Cal Utilitzar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_Toc108780618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CCDE593" w14:textId="312BA504" w:rsidR="00E606AB" w:rsidRDefault="00E606AB">
      <w:pPr>
        <w:pStyle w:val="IDC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iCs w:val="0"/>
          <w:caps w:val="0"/>
          <w:noProof/>
          <w:sz w:val="22"/>
          <w:szCs w:val="22"/>
          <w:lang w:eastAsia="ca-ES"/>
        </w:rPr>
      </w:pPr>
      <w:hyperlink w:anchor="_Toc108780619" w:history="1">
        <w:r w:rsidRPr="001412D7">
          <w:rPr>
            <w:rStyle w:val="Enlla"/>
            <w:noProof/>
          </w:rPr>
          <w:t>1.3</w:t>
        </w:r>
        <w:r>
          <w:rPr>
            <w:rFonts w:asciiTheme="minorHAnsi" w:eastAsiaTheme="minorEastAsia" w:hAnsiTheme="minorHAnsi" w:cstheme="minorBidi"/>
            <w:iCs w:val="0"/>
            <w:caps w:val="0"/>
            <w:noProof/>
            <w:sz w:val="22"/>
            <w:szCs w:val="22"/>
            <w:lang w:eastAsia="ca-ES"/>
          </w:rPr>
          <w:tab/>
        </w:r>
        <w:r w:rsidRPr="001412D7">
          <w:rPr>
            <w:rStyle w:val="Enlla"/>
            <w:noProof/>
          </w:rPr>
          <w:t>Exemples de Funcionament de la Simulació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_Toc108780619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91457B7" w14:textId="31ED2486" w:rsidR="003114B6" w:rsidRPr="00160495" w:rsidRDefault="003114B6" w:rsidP="00FB30C9">
      <w:pPr>
        <w:pStyle w:val="IDC1"/>
        <w:tabs>
          <w:tab w:val="left" w:pos="440"/>
          <w:tab w:val="right" w:leader="dot" w:pos="9347"/>
        </w:tabs>
        <w:rPr>
          <w:rFonts w:asciiTheme="minorHAnsi" w:hAnsiTheme="minorHAnsi"/>
          <w:noProof w:val="0"/>
        </w:rPr>
      </w:pPr>
      <w:r w:rsidRPr="00160495">
        <w:rPr>
          <w:rFonts w:asciiTheme="minorHAnsi" w:hAnsiTheme="minorHAnsi"/>
          <w:noProof w:val="0"/>
          <w:sz w:val="28"/>
        </w:rPr>
        <w:fldChar w:fldCharType="end"/>
      </w:r>
      <w:bookmarkStart w:id="3" w:name="_Toc10470242"/>
      <w:bookmarkStart w:id="4" w:name="_Toc10607837"/>
      <w:bookmarkStart w:id="5" w:name="_Toc10984168"/>
      <w:bookmarkStart w:id="6" w:name="_Toc20821372"/>
      <w:bookmarkEnd w:id="0"/>
    </w:p>
    <w:p w14:paraId="791457B8" w14:textId="6E46C2B2" w:rsidR="009B25E2" w:rsidRDefault="00CA1AE9" w:rsidP="003B3315">
      <w:pPr>
        <w:pStyle w:val="Ttol1"/>
      </w:pPr>
      <w:bookmarkStart w:id="7" w:name="_Toc108780616"/>
      <w:bookmarkEnd w:id="3"/>
      <w:bookmarkEnd w:id="4"/>
      <w:bookmarkEnd w:id="5"/>
      <w:bookmarkEnd w:id="6"/>
      <w:r w:rsidRPr="00160495">
        <w:lastRenderedPageBreak/>
        <w:t>Pa</w:t>
      </w:r>
      <w:r w:rsidR="001D2192">
        <w:t>C</w:t>
      </w:r>
      <w:r w:rsidR="00CD2DE2" w:rsidRPr="00160495">
        <w:t xml:space="preserve"> #1</w:t>
      </w:r>
      <w:r w:rsidR="00930C95">
        <w:t xml:space="preserve"> –</w:t>
      </w:r>
      <w:r w:rsidR="001D2192">
        <w:t xml:space="preserve"> </w:t>
      </w:r>
      <w:r w:rsidR="00395119">
        <w:t>La Borsa</w:t>
      </w:r>
      <w:bookmarkEnd w:id="7"/>
    </w:p>
    <w:p w14:paraId="40185331" w14:textId="7AB933CB" w:rsidR="00C863D8" w:rsidRPr="00C863D8" w:rsidRDefault="00065F8B" w:rsidP="00C863D8">
      <w:pPr>
        <w:pStyle w:val="Ttol2"/>
      </w:pPr>
      <w:bookmarkStart w:id="8" w:name="_Toc108780617"/>
      <w:r>
        <w:t>Enunciat Bàsic</w:t>
      </w:r>
      <w:bookmarkEnd w:id="8"/>
    </w:p>
    <w:p w14:paraId="4C93EAFE" w14:textId="77777777" w:rsidR="003A13EE" w:rsidRDefault="003A13EE" w:rsidP="003A13EE">
      <w:r>
        <w:t>Ens demanen fer un programa que ens controli la cotització de la borsa de la nostra empresa.</w:t>
      </w:r>
    </w:p>
    <w:p w14:paraId="61AAF687" w14:textId="77777777" w:rsidR="003A13EE" w:rsidRDefault="003A13EE" w:rsidP="003A13EE">
      <w:r>
        <w:t>El control s’efectuarà durant un període de dos mesos (assumirem mesos de 30 dies)</w:t>
      </w:r>
    </w:p>
    <w:p w14:paraId="76C0743A" w14:textId="77777777" w:rsidR="003A13EE" w:rsidRDefault="003A13EE" w:rsidP="003A13EE">
      <w:r>
        <w:t>El programa, haurà de demanar a l’usuari tres valors:</w:t>
      </w:r>
    </w:p>
    <w:p w14:paraId="5037D772" w14:textId="503D75E8" w:rsidR="003A13EE" w:rsidRDefault="003A13EE" w:rsidP="003A13EE">
      <w:pPr>
        <w:pStyle w:val="Pargrafdellista"/>
        <w:numPr>
          <w:ilvl w:val="0"/>
          <w:numId w:val="39"/>
        </w:numPr>
      </w:pPr>
      <w:r>
        <w:t xml:space="preserve">Cotització mínima de l’empresa, valor sencer que haurà d’estar entre </w:t>
      </w:r>
      <w:r w:rsidR="00731BCE">
        <w:t>0</w:t>
      </w:r>
      <w:r w:rsidR="003C4A7E">
        <w:t xml:space="preserve"> </w:t>
      </w:r>
      <w:r>
        <w:t xml:space="preserve">i </w:t>
      </w:r>
      <w:r w:rsidR="00D05180">
        <w:t>5</w:t>
      </w:r>
      <w:r>
        <w:t>.</w:t>
      </w:r>
    </w:p>
    <w:p w14:paraId="09510C5B" w14:textId="61BBCA52" w:rsidR="003A13EE" w:rsidRDefault="003A13EE" w:rsidP="003A13EE">
      <w:pPr>
        <w:pStyle w:val="Pargrafdellista"/>
        <w:numPr>
          <w:ilvl w:val="0"/>
          <w:numId w:val="39"/>
        </w:numPr>
      </w:pPr>
      <w:r>
        <w:t xml:space="preserve">Cotització màxima de l’empresa, valor sencer que haurà d’estar controlat entre </w:t>
      </w:r>
      <w:r w:rsidR="004A339A">
        <w:t>3</w:t>
      </w:r>
      <w:r w:rsidR="00D05180">
        <w:t>5</w:t>
      </w:r>
      <w:r>
        <w:t xml:space="preserve"> i </w:t>
      </w:r>
      <w:r w:rsidR="004A339A">
        <w:t>4</w:t>
      </w:r>
      <w:r w:rsidR="002C553C">
        <w:t>0</w:t>
      </w:r>
      <w:r>
        <w:t>.</w:t>
      </w:r>
    </w:p>
    <w:p w14:paraId="0553ADAB" w14:textId="77777777" w:rsidR="003A13EE" w:rsidRDefault="003A13EE" w:rsidP="003A13EE">
      <w:pPr>
        <w:pStyle w:val="Pargrafdellista"/>
        <w:numPr>
          <w:ilvl w:val="0"/>
          <w:numId w:val="39"/>
        </w:numPr>
      </w:pPr>
      <w:r>
        <w:t>Cotització inicial de la nostra empresa, que haurà d’estar controlada entre la cotització mínima i la cotització màxima.</w:t>
      </w:r>
    </w:p>
    <w:p w14:paraId="763A2BD8" w14:textId="77777777" w:rsidR="003A13EE" w:rsidRDefault="003A13EE" w:rsidP="003A13EE"/>
    <w:p w14:paraId="30B0FC8C" w14:textId="77777777" w:rsidR="003A13EE" w:rsidRDefault="003A13EE" w:rsidP="003A13EE">
      <w:r>
        <w:t xml:space="preserve">Caldrà que realitzem un control de verificació en l’entrada de les dades de l’usuari, no deixant-lo avançar en el programa fins a introduir una dada que encaixi dins del rang numèric estipulat. </w:t>
      </w:r>
      <w:r>
        <w:br/>
        <w:t>A continuació es mostra un exemple del comportament desitjat:</w:t>
      </w:r>
    </w:p>
    <w:p w14:paraId="10D56319" w14:textId="35D898E8" w:rsidR="003A13EE" w:rsidRDefault="00CA7FCC" w:rsidP="003A13EE">
      <w:r w:rsidRPr="00CA7FCC">
        <w:rPr>
          <w:noProof/>
        </w:rPr>
        <w:drawing>
          <wp:inline distT="0" distB="0" distL="0" distR="0" wp14:anchorId="516ED0CD" wp14:editId="234D1E1E">
            <wp:extent cx="3867690" cy="1981477"/>
            <wp:effectExtent l="0" t="0" r="0" b="0"/>
            <wp:docPr id="21" name="Imatge 21" descr="Imatge que conté text&#10;&#10;Descripció generada automàtica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tge 21" descr="Imatge que conté text&#10;&#10;Descripció generada automàtica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7808F" w14:textId="77777777" w:rsidR="003A13EE" w:rsidRDefault="003A13EE" w:rsidP="003A13EE"/>
    <w:p w14:paraId="031BDCEC" w14:textId="77777777" w:rsidR="003A13EE" w:rsidRDefault="003A13EE" w:rsidP="003A13EE">
      <w:r>
        <w:t>Una vegada introduïts i verificats els paràmetres indicats, caldrà que el nostra programa realitzi una simulació de l’evolució dels nostre valor a borsa. Per fer-ho, prenent de partida la cotització inicial (associada a la cotització del dia 1), anirem calculant de manera aleatòria els valors de cotització corresponents als diferents dies compresos en el nostre període de simulació (2 mesos). Aquest comportament pseudo-aleatori es regirà d’acord a les següents regles:</w:t>
      </w:r>
    </w:p>
    <w:p w14:paraId="5EF6FD95" w14:textId="4C6AE9EF" w:rsidR="003A13EE" w:rsidRDefault="003A13EE" w:rsidP="003A13EE">
      <w:pPr>
        <w:pStyle w:val="Pargrafdellista"/>
        <w:numPr>
          <w:ilvl w:val="0"/>
          <w:numId w:val="41"/>
        </w:numPr>
      </w:pPr>
      <w:r>
        <w:t>La cotització d’un dia</w:t>
      </w:r>
      <w:r w:rsidRPr="00EA3ACB">
        <w:rPr>
          <w:b/>
          <w:bCs/>
        </w:rPr>
        <w:t xml:space="preserve"> </w:t>
      </w:r>
      <w:r w:rsidR="00042385" w:rsidRPr="00EA3ACB">
        <w:rPr>
          <w:b/>
          <w:bCs/>
          <w:u w:val="single"/>
        </w:rPr>
        <w:t>NO</w:t>
      </w:r>
      <w:r w:rsidR="00042385">
        <w:t xml:space="preserve"> </w:t>
      </w:r>
      <w:r>
        <w:t>podrà ser la mateixa que la cotització del dia anterior.</w:t>
      </w:r>
    </w:p>
    <w:p w14:paraId="446B31A5" w14:textId="6273B6EB" w:rsidR="003A13EE" w:rsidRDefault="003A13EE" w:rsidP="003A13EE">
      <w:pPr>
        <w:pStyle w:val="Pargrafdellista"/>
        <w:numPr>
          <w:ilvl w:val="0"/>
          <w:numId w:val="41"/>
        </w:numPr>
      </w:pPr>
      <w:r>
        <w:t>La cotització d’un dia pot pujar</w:t>
      </w:r>
      <w:r w:rsidR="0064206F">
        <w:t>/baixar</w:t>
      </w:r>
      <w:r>
        <w:t xml:space="preserve"> en </w:t>
      </w:r>
      <w:r w:rsidR="0064206F">
        <w:t>2</w:t>
      </w:r>
      <w:r>
        <w:t xml:space="preserve"> o </w:t>
      </w:r>
      <w:r w:rsidR="0064206F">
        <w:t>3</w:t>
      </w:r>
      <w:r>
        <w:t xml:space="preserve"> punts respecte del dia anterior.</w:t>
      </w:r>
    </w:p>
    <w:p w14:paraId="764466F6" w14:textId="6875BCC6" w:rsidR="003A13EE" w:rsidRDefault="003A13EE" w:rsidP="003A13EE">
      <w:r>
        <w:lastRenderedPageBreak/>
        <w:t xml:space="preserve">Addicionalment caldrà afegir un control de fallida per la nostra empresa, essent que si durant </w:t>
      </w:r>
      <w:r w:rsidR="00875A1D">
        <w:t>5</w:t>
      </w:r>
      <w:r>
        <w:t xml:space="preserve"> dies consecutius els valors de la cotització estan per sota de la cotització mínima (introduïda per l’usuari), l’empresa entrarà en fallida i la simulació s’aturarà.</w:t>
      </w:r>
    </w:p>
    <w:p w14:paraId="392EF310" w14:textId="77777777" w:rsidR="003A13EE" w:rsidRDefault="003A13EE" w:rsidP="003A13EE"/>
    <w:p w14:paraId="592F84DA" w14:textId="77777777" w:rsidR="003A13EE" w:rsidRDefault="003A13EE" w:rsidP="003A13EE">
      <w:r>
        <w:t>Realitzades les tasques anteriors, i per finalitzar el nostre programa, caldrà mostrar un informe de l'evolució de l'empresa amb les següents informacions:</w:t>
      </w:r>
    </w:p>
    <w:p w14:paraId="0F088972" w14:textId="77777777" w:rsidR="003A13EE" w:rsidRDefault="003A13EE" w:rsidP="003A13EE">
      <w:pPr>
        <w:pStyle w:val="Pargrafdellista"/>
        <w:numPr>
          <w:ilvl w:val="0"/>
          <w:numId w:val="43"/>
        </w:numPr>
      </w:pPr>
      <w:r>
        <w:t>Cotització mínima, cotització màxima i cotització inicial (paràmetres d’entrada).</w:t>
      </w:r>
    </w:p>
    <w:p w14:paraId="558DA39E" w14:textId="77777777" w:rsidR="003A13EE" w:rsidRDefault="003A13EE" w:rsidP="003A13EE">
      <w:pPr>
        <w:pStyle w:val="Pargrafdellista"/>
        <w:numPr>
          <w:ilvl w:val="0"/>
          <w:numId w:val="43"/>
        </w:numPr>
      </w:pPr>
      <w:r>
        <w:t>Valor mig de la cotització durant el període que ha estat a borsa (expressat en 2 decimals).</w:t>
      </w:r>
    </w:p>
    <w:p w14:paraId="35CACFFF" w14:textId="77777777" w:rsidR="003A13EE" w:rsidRDefault="003A13EE" w:rsidP="003A13EE">
      <w:pPr>
        <w:pStyle w:val="Pargrafdellista"/>
        <w:numPr>
          <w:ilvl w:val="0"/>
          <w:numId w:val="43"/>
        </w:numPr>
      </w:pPr>
      <w:r>
        <w:t>Valor màxim assolit durant el període que ha estat a borsa, indicant també el dia en el què es va produir. En el cas que aquest màxim s’hagi  assolit en més d’un dia, ens haurà de mostrar el darrer dia.</w:t>
      </w:r>
    </w:p>
    <w:p w14:paraId="409A3D2F" w14:textId="77777777" w:rsidR="003A13EE" w:rsidRDefault="003A13EE" w:rsidP="003A13EE">
      <w:pPr>
        <w:pStyle w:val="Pargrafdellista"/>
        <w:numPr>
          <w:ilvl w:val="0"/>
          <w:numId w:val="43"/>
        </w:numPr>
      </w:pPr>
      <w:r>
        <w:t>Valor mínim assolit durant el període que ha estat a borsa, indicant també el dia en el què es va produir. En el cas que aquest mínim s’hagi  assolit en més d’un dia, ens haurà de mostrar el darrer dia.</w:t>
      </w:r>
    </w:p>
    <w:p w14:paraId="7829FBDA" w14:textId="77777777" w:rsidR="003A13EE" w:rsidRDefault="003A13EE" w:rsidP="003A13EE"/>
    <w:p w14:paraId="7DAFDAD8" w14:textId="77777777" w:rsidR="003A13EE" w:rsidRDefault="003A13EE" w:rsidP="003A13EE">
      <w:r>
        <w:t>Per últim i a fi de facilitar la interpretació de la informació, es demana que les cotitzacions que es produeixin per sota de la cotització mínima inicial es mostrin en color vermell, mentre que aquelles superiors a la cotització màxima inicial caldrà que apareguin en blau. La resta de valors ens hauran d’aparèixer en color blanc.</w:t>
      </w:r>
    </w:p>
    <w:p w14:paraId="5E6B8C06" w14:textId="77777777" w:rsidR="003A13EE" w:rsidRDefault="003A13EE" w:rsidP="003A13EE"/>
    <w:p w14:paraId="5EE7B03F" w14:textId="77777777" w:rsidR="003A13EE" w:rsidRDefault="003A13EE" w:rsidP="003A13EE">
      <w:r>
        <w:t>Les dades s’hauran de presentar a més a més en un format de dues columnes, una per cada mes de simulació. Per cada dia es mostraran 3 valors: el valor de cotització actual, el valor de cotització del dia anterior i el valor de cotització de l’anterior de l’anterior. Els valors han d’estar formatejats a sencers de 2 dígits (omplerts amb 0s).</w:t>
      </w:r>
    </w:p>
    <w:p w14:paraId="4975E495" w14:textId="58782B80" w:rsidR="000C48DD" w:rsidRDefault="000C48DD" w:rsidP="00560D6A"/>
    <w:p w14:paraId="1529A432" w14:textId="798CCBB5" w:rsidR="00E918E2" w:rsidRDefault="00E918E2" w:rsidP="00560D6A"/>
    <w:p w14:paraId="296FCBC7" w14:textId="40E94FDC" w:rsidR="00E918E2" w:rsidRDefault="00E918E2" w:rsidP="00560D6A"/>
    <w:p w14:paraId="51A97819" w14:textId="77777777" w:rsidR="00E918E2" w:rsidRDefault="00E918E2" w:rsidP="00560D6A"/>
    <w:p w14:paraId="37AE604E" w14:textId="43E9DD91" w:rsidR="00EC4DFC" w:rsidRDefault="00ED1953" w:rsidP="00EC4DFC">
      <w:pPr>
        <w:pStyle w:val="Ttol2"/>
      </w:pPr>
      <w:bookmarkStart w:id="9" w:name="_Toc108780618"/>
      <w:r>
        <w:lastRenderedPageBreak/>
        <w:t>Funcions i Llibreries que Cal Utilitzar</w:t>
      </w:r>
      <w:bookmarkEnd w:id="9"/>
    </w:p>
    <w:tbl>
      <w:tblPr>
        <w:tblStyle w:val="Taulaambquadrcula"/>
        <w:tblW w:w="878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268"/>
        <w:gridCol w:w="3402"/>
        <w:gridCol w:w="3119"/>
      </w:tblGrid>
      <w:tr w:rsidR="009A7BF7" w14:paraId="38E33CD2" w14:textId="77777777" w:rsidTr="009A7BF7">
        <w:trPr>
          <w:trHeight w:val="182"/>
        </w:trPr>
        <w:tc>
          <w:tcPr>
            <w:tcW w:w="2268" w:type="dxa"/>
            <w:shd w:val="clear" w:color="auto" w:fill="DBE5F1" w:themeFill="accent1" w:themeFillTint="33"/>
          </w:tcPr>
          <w:p w14:paraId="35A0B834" w14:textId="77777777" w:rsidR="009A7BF7" w:rsidRDefault="009A7BF7" w:rsidP="00A84C9B">
            <w:pPr>
              <w:rPr>
                <w:noProof/>
              </w:rPr>
            </w:pPr>
            <w:r>
              <w:rPr>
                <w:noProof/>
              </w:rPr>
              <w:t>Llibreria</w:t>
            </w:r>
          </w:p>
        </w:tc>
        <w:tc>
          <w:tcPr>
            <w:tcW w:w="3402" w:type="dxa"/>
            <w:shd w:val="clear" w:color="auto" w:fill="DBE5F1" w:themeFill="accent1" w:themeFillTint="33"/>
          </w:tcPr>
          <w:p w14:paraId="71C779F4" w14:textId="77777777" w:rsidR="009A7BF7" w:rsidRDefault="009A7BF7" w:rsidP="00A84C9B">
            <w:pPr>
              <w:rPr>
                <w:noProof/>
              </w:rPr>
            </w:pPr>
            <w:r>
              <w:rPr>
                <w:noProof/>
              </w:rPr>
              <w:t>Funció</w:t>
            </w:r>
          </w:p>
        </w:tc>
        <w:tc>
          <w:tcPr>
            <w:tcW w:w="3119" w:type="dxa"/>
            <w:shd w:val="clear" w:color="auto" w:fill="DBE5F1" w:themeFill="accent1" w:themeFillTint="33"/>
          </w:tcPr>
          <w:p w14:paraId="0C9E8865" w14:textId="77777777" w:rsidR="009A7BF7" w:rsidRDefault="009A7BF7" w:rsidP="00A84C9B">
            <w:pPr>
              <w:rPr>
                <w:noProof/>
              </w:rPr>
            </w:pPr>
            <w:r>
              <w:rPr>
                <w:noProof/>
              </w:rPr>
              <w:t>Què fa??</w:t>
            </w:r>
          </w:p>
        </w:tc>
      </w:tr>
      <w:tr w:rsidR="009A7BF7" w14:paraId="00252EB7" w14:textId="77777777" w:rsidTr="00A84C9B">
        <w:trPr>
          <w:trHeight w:val="349"/>
        </w:trPr>
        <w:tc>
          <w:tcPr>
            <w:tcW w:w="2268" w:type="dxa"/>
            <w:vMerge w:val="restart"/>
          </w:tcPr>
          <w:p w14:paraId="00A10BA0" w14:textId="77777777" w:rsidR="009A7BF7" w:rsidRDefault="009A7BF7" w:rsidP="00A84C9B">
            <w:pPr>
              <w:rPr>
                <w:rFonts w:ascii="Verdana" w:hAnsi="Verdana"/>
                <w:noProof/>
                <w:sz w:val="20"/>
              </w:rPr>
            </w:pPr>
            <w:r w:rsidRPr="0000773E">
              <w:rPr>
                <w:rFonts w:ascii="Verdana" w:hAnsi="Verdana"/>
                <w:noProof/>
                <w:sz w:val="20"/>
              </w:rPr>
              <w:t>#include "rlutil.h"</w:t>
            </w:r>
          </w:p>
          <w:p w14:paraId="3D47A99B" w14:textId="77777777" w:rsidR="009A7BF7" w:rsidRDefault="009A7BF7" w:rsidP="00A84C9B">
            <w:pPr>
              <w:rPr>
                <w:noProof/>
              </w:rPr>
            </w:pPr>
          </w:p>
        </w:tc>
        <w:tc>
          <w:tcPr>
            <w:tcW w:w="3402" w:type="dxa"/>
          </w:tcPr>
          <w:p w14:paraId="014266CC" w14:textId="77777777" w:rsidR="009A7BF7" w:rsidRDefault="009A7BF7" w:rsidP="00A84C9B">
            <w:pPr>
              <w:rPr>
                <w:noProof/>
              </w:rPr>
            </w:pPr>
            <w:r>
              <w:rPr>
                <w:rFonts w:ascii="Verdana" w:hAnsi="Verdana"/>
                <w:noProof/>
                <w:sz w:val="20"/>
              </w:rPr>
              <w:t>s</w:t>
            </w:r>
            <w:r w:rsidRPr="00CF3168">
              <w:rPr>
                <w:rFonts w:ascii="Verdana" w:hAnsi="Verdana"/>
                <w:noProof/>
                <w:sz w:val="20"/>
              </w:rPr>
              <w:t>etColor(</w:t>
            </w:r>
            <w:r>
              <w:rPr>
                <w:rFonts w:ascii="Verdana" w:hAnsi="Verdana"/>
                <w:noProof/>
                <w:sz w:val="20"/>
              </w:rPr>
              <w:t>CONSTANT</w:t>
            </w:r>
            <w:r w:rsidRPr="00CF3168">
              <w:rPr>
                <w:rFonts w:ascii="Verdana" w:hAnsi="Verdana"/>
                <w:noProof/>
                <w:sz w:val="20"/>
              </w:rPr>
              <w:t>)</w:t>
            </w:r>
            <w:r>
              <w:rPr>
                <w:rFonts w:ascii="Verdana" w:hAnsi="Verdana"/>
                <w:noProof/>
                <w:sz w:val="20"/>
              </w:rPr>
              <w:t>;</w:t>
            </w:r>
          </w:p>
        </w:tc>
        <w:tc>
          <w:tcPr>
            <w:tcW w:w="3119" w:type="dxa"/>
          </w:tcPr>
          <w:p w14:paraId="6B6E43A0" w14:textId="77777777" w:rsidR="009A7BF7" w:rsidRDefault="009A7BF7" w:rsidP="00A84C9B">
            <w:pPr>
              <w:rPr>
                <w:noProof/>
              </w:rPr>
            </w:pPr>
            <w:r>
              <w:rPr>
                <w:rFonts w:ascii="Verdana" w:hAnsi="Verdana"/>
                <w:noProof/>
                <w:sz w:val="20"/>
              </w:rPr>
              <w:t>C</w:t>
            </w:r>
            <w:r w:rsidRPr="00CF3168">
              <w:rPr>
                <w:rFonts w:ascii="Verdana" w:hAnsi="Verdana"/>
                <w:noProof/>
                <w:sz w:val="20"/>
              </w:rPr>
              <w:t>anvia el color de la font</w:t>
            </w:r>
            <w:r>
              <w:rPr>
                <w:rFonts w:ascii="Verdana" w:hAnsi="Verdana"/>
                <w:noProof/>
                <w:sz w:val="20"/>
              </w:rPr>
              <w:t>.</w:t>
            </w:r>
          </w:p>
        </w:tc>
      </w:tr>
      <w:tr w:rsidR="009A7BF7" w14:paraId="021C4A67" w14:textId="77777777" w:rsidTr="00A84C9B">
        <w:trPr>
          <w:trHeight w:val="500"/>
        </w:trPr>
        <w:tc>
          <w:tcPr>
            <w:tcW w:w="2268" w:type="dxa"/>
            <w:vMerge/>
          </w:tcPr>
          <w:p w14:paraId="2D7DDC8D" w14:textId="77777777" w:rsidR="009A7BF7" w:rsidRPr="0000773E" w:rsidRDefault="009A7BF7" w:rsidP="00A84C9B">
            <w:pPr>
              <w:rPr>
                <w:rFonts w:ascii="Verdana" w:hAnsi="Verdana"/>
                <w:noProof/>
                <w:sz w:val="20"/>
              </w:rPr>
            </w:pPr>
          </w:p>
        </w:tc>
        <w:tc>
          <w:tcPr>
            <w:tcW w:w="3402" w:type="dxa"/>
          </w:tcPr>
          <w:p w14:paraId="5082DE4C" w14:textId="77777777" w:rsidR="009A7BF7" w:rsidRDefault="009A7BF7" w:rsidP="00A84C9B">
            <w:pPr>
              <w:rPr>
                <w:rFonts w:ascii="Verdana" w:hAnsi="Verdana"/>
                <w:noProof/>
                <w:sz w:val="20"/>
              </w:rPr>
            </w:pPr>
            <w:r>
              <w:rPr>
                <w:rFonts w:ascii="Verdana" w:hAnsi="Verdana"/>
                <w:noProof/>
                <w:sz w:val="20"/>
              </w:rPr>
              <w:t>Sleep(INT)</w:t>
            </w:r>
          </w:p>
        </w:tc>
        <w:tc>
          <w:tcPr>
            <w:tcW w:w="3119" w:type="dxa"/>
          </w:tcPr>
          <w:p w14:paraId="4796E000" w14:textId="77777777" w:rsidR="009A7BF7" w:rsidRDefault="009A7BF7" w:rsidP="00A84C9B">
            <w:pPr>
              <w:rPr>
                <w:rFonts w:ascii="Verdana" w:hAnsi="Verdana"/>
                <w:noProof/>
                <w:sz w:val="20"/>
              </w:rPr>
            </w:pPr>
            <w:r>
              <w:rPr>
                <w:rFonts w:ascii="Verdana" w:hAnsi="Verdana"/>
                <w:noProof/>
                <w:sz w:val="20"/>
              </w:rPr>
              <w:t>Atura l’execució pel número de milisegons que s’indiqui.</w:t>
            </w:r>
          </w:p>
        </w:tc>
      </w:tr>
      <w:tr w:rsidR="009A7BF7" w14:paraId="3F516D12" w14:textId="77777777" w:rsidTr="00A84C9B">
        <w:trPr>
          <w:trHeight w:val="500"/>
        </w:trPr>
        <w:tc>
          <w:tcPr>
            <w:tcW w:w="2268" w:type="dxa"/>
            <w:vMerge/>
          </w:tcPr>
          <w:p w14:paraId="125F0233" w14:textId="77777777" w:rsidR="009A7BF7" w:rsidRPr="0000773E" w:rsidRDefault="009A7BF7" w:rsidP="00A84C9B">
            <w:pPr>
              <w:rPr>
                <w:rFonts w:ascii="Verdana" w:hAnsi="Verdana"/>
                <w:noProof/>
                <w:sz w:val="20"/>
              </w:rPr>
            </w:pPr>
          </w:p>
        </w:tc>
        <w:tc>
          <w:tcPr>
            <w:tcW w:w="3402" w:type="dxa"/>
          </w:tcPr>
          <w:p w14:paraId="61E41B85" w14:textId="77777777" w:rsidR="009A7BF7" w:rsidRDefault="009A7BF7" w:rsidP="00A84C9B">
            <w:pPr>
              <w:rPr>
                <w:rFonts w:ascii="Verdana" w:hAnsi="Verdana"/>
                <w:noProof/>
                <w:sz w:val="20"/>
              </w:rPr>
            </w:pPr>
            <w:r>
              <w:rPr>
                <w:rFonts w:ascii="Verdana" w:hAnsi="Verdana"/>
                <w:noProof/>
                <w:sz w:val="20"/>
              </w:rPr>
              <w:t>gotoxy(x,y);</w:t>
            </w:r>
          </w:p>
        </w:tc>
        <w:tc>
          <w:tcPr>
            <w:tcW w:w="3119" w:type="dxa"/>
          </w:tcPr>
          <w:p w14:paraId="0700A89E" w14:textId="77777777" w:rsidR="009A7BF7" w:rsidRDefault="009A7BF7" w:rsidP="00A84C9B">
            <w:pPr>
              <w:rPr>
                <w:rFonts w:ascii="Verdana" w:hAnsi="Verdana"/>
                <w:noProof/>
                <w:sz w:val="20"/>
              </w:rPr>
            </w:pPr>
            <w:r>
              <w:rPr>
                <w:rFonts w:ascii="Verdana" w:hAnsi="Verdana"/>
                <w:noProof/>
                <w:sz w:val="20"/>
              </w:rPr>
              <w:t>Posiciona el cursor.</w:t>
            </w:r>
          </w:p>
        </w:tc>
      </w:tr>
      <w:tr w:rsidR="009A7BF7" w14:paraId="122C2A3D" w14:textId="77777777" w:rsidTr="00A84C9B">
        <w:trPr>
          <w:trHeight w:val="500"/>
        </w:trPr>
        <w:tc>
          <w:tcPr>
            <w:tcW w:w="2268" w:type="dxa"/>
            <w:vMerge/>
          </w:tcPr>
          <w:p w14:paraId="31D223CE" w14:textId="77777777" w:rsidR="009A7BF7" w:rsidRPr="0000773E" w:rsidRDefault="009A7BF7" w:rsidP="00A84C9B">
            <w:pPr>
              <w:rPr>
                <w:rFonts w:ascii="Verdana" w:hAnsi="Verdana"/>
                <w:noProof/>
                <w:sz w:val="20"/>
              </w:rPr>
            </w:pPr>
          </w:p>
        </w:tc>
        <w:tc>
          <w:tcPr>
            <w:tcW w:w="3402" w:type="dxa"/>
          </w:tcPr>
          <w:p w14:paraId="65B46EA0" w14:textId="77777777" w:rsidR="009A7BF7" w:rsidRDefault="009A7BF7" w:rsidP="00A84C9B">
            <w:pPr>
              <w:rPr>
                <w:rFonts w:ascii="Verdana" w:hAnsi="Verdana"/>
                <w:noProof/>
                <w:sz w:val="20"/>
              </w:rPr>
            </w:pPr>
            <w:r>
              <w:rPr>
                <w:rFonts w:ascii="Verdana" w:hAnsi="Verdana"/>
                <w:noProof/>
                <w:sz w:val="20"/>
              </w:rPr>
              <w:t>cls();</w:t>
            </w:r>
          </w:p>
        </w:tc>
        <w:tc>
          <w:tcPr>
            <w:tcW w:w="3119" w:type="dxa"/>
          </w:tcPr>
          <w:p w14:paraId="5604D354" w14:textId="77777777" w:rsidR="009A7BF7" w:rsidRDefault="009A7BF7" w:rsidP="00A84C9B">
            <w:pPr>
              <w:rPr>
                <w:rFonts w:ascii="Verdana" w:hAnsi="Verdana"/>
                <w:noProof/>
                <w:sz w:val="20"/>
              </w:rPr>
            </w:pPr>
            <w:r>
              <w:rPr>
                <w:rFonts w:ascii="Verdana" w:hAnsi="Verdana"/>
                <w:noProof/>
                <w:sz w:val="20"/>
              </w:rPr>
              <w:t>Neteja la pantalla;</w:t>
            </w:r>
          </w:p>
        </w:tc>
      </w:tr>
      <w:tr w:rsidR="009A7BF7" w14:paraId="13CF670F" w14:textId="77777777" w:rsidTr="00A84C9B">
        <w:trPr>
          <w:trHeight w:val="1008"/>
        </w:trPr>
        <w:tc>
          <w:tcPr>
            <w:tcW w:w="2268" w:type="dxa"/>
          </w:tcPr>
          <w:p w14:paraId="435D2F24" w14:textId="77777777" w:rsidR="009A7BF7" w:rsidRPr="0000773E" w:rsidRDefault="009A7BF7" w:rsidP="00A84C9B">
            <w:pPr>
              <w:rPr>
                <w:rFonts w:ascii="Verdana" w:hAnsi="Verdana"/>
                <w:noProof/>
                <w:sz w:val="20"/>
              </w:rPr>
            </w:pPr>
            <w:r w:rsidRPr="00CF3168">
              <w:rPr>
                <w:rFonts w:ascii="Verdana" w:hAnsi="Verdana"/>
                <w:noProof/>
                <w:sz w:val="20"/>
              </w:rPr>
              <w:t>#include &lt;time.h&gt;</w:t>
            </w:r>
          </w:p>
        </w:tc>
        <w:tc>
          <w:tcPr>
            <w:tcW w:w="3402" w:type="dxa"/>
          </w:tcPr>
          <w:p w14:paraId="68E64EC5" w14:textId="77777777" w:rsidR="009A7BF7" w:rsidRDefault="009A7BF7" w:rsidP="00A84C9B">
            <w:pPr>
              <w:rPr>
                <w:rFonts w:ascii="Verdana" w:hAnsi="Verdana"/>
                <w:noProof/>
                <w:sz w:val="20"/>
              </w:rPr>
            </w:pPr>
            <w:r w:rsidRPr="00CF3168">
              <w:rPr>
                <w:rFonts w:ascii="Verdana" w:hAnsi="Verdana"/>
                <w:noProof/>
                <w:sz w:val="20"/>
              </w:rPr>
              <w:t>srand(time(NULL));</w:t>
            </w:r>
          </w:p>
          <w:p w14:paraId="6668BB79" w14:textId="77777777" w:rsidR="009A7BF7" w:rsidRDefault="009A7BF7" w:rsidP="00A84C9B">
            <w:pPr>
              <w:rPr>
                <w:rFonts w:ascii="Verdana" w:hAnsi="Verdana"/>
                <w:noProof/>
                <w:sz w:val="20"/>
              </w:rPr>
            </w:pPr>
            <w:r w:rsidRPr="00CF3168">
              <w:rPr>
                <w:rFonts w:ascii="Verdana" w:hAnsi="Verdana"/>
                <w:noProof/>
                <w:sz w:val="20"/>
              </w:rPr>
              <w:t>rand()%</w:t>
            </w:r>
            <w:r>
              <w:rPr>
                <w:rFonts w:ascii="Verdana" w:hAnsi="Verdana"/>
                <w:noProof/>
                <w:sz w:val="20"/>
              </w:rPr>
              <w:t>n</w:t>
            </w:r>
          </w:p>
        </w:tc>
        <w:tc>
          <w:tcPr>
            <w:tcW w:w="3119" w:type="dxa"/>
          </w:tcPr>
          <w:p w14:paraId="5AECFDFA" w14:textId="77777777" w:rsidR="009A7BF7" w:rsidRPr="00CF3168" w:rsidRDefault="009A7BF7" w:rsidP="00A84C9B">
            <w:pPr>
              <w:tabs>
                <w:tab w:val="left" w:pos="3261"/>
              </w:tabs>
              <w:rPr>
                <w:rFonts w:ascii="Verdana" w:hAnsi="Verdana"/>
                <w:noProof/>
                <w:sz w:val="20"/>
              </w:rPr>
            </w:pPr>
            <w:r>
              <w:rPr>
                <w:rFonts w:ascii="Verdana" w:hAnsi="Verdana"/>
                <w:noProof/>
                <w:sz w:val="20"/>
              </w:rPr>
              <w:t>Inicialitza aleatorietat.</w:t>
            </w:r>
          </w:p>
          <w:p w14:paraId="50D844AC" w14:textId="77777777" w:rsidR="009A7BF7" w:rsidRDefault="009A7BF7" w:rsidP="00A84C9B">
            <w:pPr>
              <w:rPr>
                <w:rFonts w:ascii="Verdana" w:hAnsi="Verdana"/>
                <w:noProof/>
                <w:sz w:val="20"/>
              </w:rPr>
            </w:pPr>
            <w:r>
              <w:rPr>
                <w:rFonts w:ascii="Verdana" w:hAnsi="Verdana"/>
                <w:noProof/>
                <w:sz w:val="20"/>
              </w:rPr>
              <w:t>Ge</w:t>
            </w:r>
            <w:r w:rsidRPr="00CF3168">
              <w:rPr>
                <w:rFonts w:ascii="Verdana" w:hAnsi="Verdana"/>
                <w:noProof/>
                <w:sz w:val="20"/>
              </w:rPr>
              <w:t>nera valors compresos entre 0 i n-</w:t>
            </w:r>
            <w:r>
              <w:rPr>
                <w:rFonts w:ascii="Verdana" w:hAnsi="Verdana"/>
                <w:noProof/>
                <w:sz w:val="20"/>
              </w:rPr>
              <w:t>1.</w:t>
            </w:r>
          </w:p>
        </w:tc>
      </w:tr>
      <w:tr w:rsidR="009A7BF7" w14:paraId="2C77DDB6" w14:textId="77777777" w:rsidTr="00A84C9B">
        <w:trPr>
          <w:trHeight w:val="500"/>
        </w:trPr>
        <w:tc>
          <w:tcPr>
            <w:tcW w:w="2268" w:type="dxa"/>
          </w:tcPr>
          <w:p w14:paraId="16B1657F" w14:textId="77777777" w:rsidR="009A7BF7" w:rsidRPr="00CF3168" w:rsidRDefault="009A7BF7" w:rsidP="00A84C9B">
            <w:pPr>
              <w:rPr>
                <w:rFonts w:ascii="Verdana" w:hAnsi="Verdana"/>
                <w:noProof/>
                <w:sz w:val="20"/>
              </w:rPr>
            </w:pPr>
            <w:r w:rsidRPr="0000773E">
              <w:rPr>
                <w:rFonts w:ascii="Verdana" w:hAnsi="Verdana"/>
                <w:noProof/>
                <w:sz w:val="20"/>
              </w:rPr>
              <w:t>#include "rlutil.h"</w:t>
            </w:r>
          </w:p>
        </w:tc>
        <w:tc>
          <w:tcPr>
            <w:tcW w:w="3402" w:type="dxa"/>
          </w:tcPr>
          <w:p w14:paraId="2E8F71B5" w14:textId="77777777" w:rsidR="009A7BF7" w:rsidRDefault="009A7BF7" w:rsidP="00A84C9B">
            <w:pPr>
              <w:rPr>
                <w:rFonts w:ascii="Verdana" w:hAnsi="Verdana"/>
                <w:noProof/>
                <w:sz w:val="20"/>
              </w:rPr>
            </w:pPr>
            <w:r w:rsidRPr="00BF332C">
              <w:rPr>
                <w:rFonts w:ascii="Verdana" w:hAnsi="Verdana"/>
                <w:noProof/>
                <w:sz w:val="20"/>
              </w:rPr>
              <w:t>SetConsoleOutputCP(65001);</w:t>
            </w:r>
          </w:p>
        </w:tc>
        <w:tc>
          <w:tcPr>
            <w:tcW w:w="3119" w:type="dxa"/>
          </w:tcPr>
          <w:p w14:paraId="500A0BEA" w14:textId="77777777" w:rsidR="009A7BF7" w:rsidRDefault="009A7BF7" w:rsidP="00A84C9B">
            <w:pPr>
              <w:rPr>
                <w:rFonts w:ascii="Verdana" w:hAnsi="Verdana"/>
                <w:noProof/>
                <w:sz w:val="20"/>
              </w:rPr>
            </w:pPr>
            <w:r>
              <w:rPr>
                <w:rFonts w:ascii="Verdana" w:hAnsi="Verdana"/>
                <w:noProof/>
                <w:sz w:val="20"/>
              </w:rPr>
              <w:t>Utilitza UTF-8 a la consola</w:t>
            </w:r>
          </w:p>
        </w:tc>
      </w:tr>
    </w:tbl>
    <w:p w14:paraId="4F74DB2F" w14:textId="248F8D42" w:rsidR="00065F8B" w:rsidRDefault="00065F8B" w:rsidP="00560D6A"/>
    <w:p w14:paraId="2B5776E2" w14:textId="77777777" w:rsidR="00BA045D" w:rsidRDefault="00BA045D" w:rsidP="00BA045D">
      <w:pPr>
        <w:spacing w:line="240" w:lineRule="auto"/>
      </w:pPr>
      <w:r>
        <w:t>Així doncs, just després de la declaració de variables caldrà que afegim el següent codi:</w:t>
      </w:r>
    </w:p>
    <w:p w14:paraId="55787C64" w14:textId="77777777" w:rsidR="00BA045D" w:rsidRDefault="00BA045D" w:rsidP="00BA045D">
      <w:pPr>
        <w:shd w:val="clear" w:color="auto" w:fill="000000"/>
        <w:spacing w:line="285" w:lineRule="atLeast"/>
        <w:jc w:val="left"/>
        <w:rPr>
          <w:rFonts w:ascii="Consolas" w:hAnsi="Consolas"/>
          <w:color w:val="FFFFFF"/>
          <w:sz w:val="21"/>
          <w:szCs w:val="21"/>
          <w:lang w:eastAsia="es-ES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7CA668"/>
          <w:sz w:val="21"/>
          <w:szCs w:val="21"/>
        </w:rPr>
        <w:t>//Configurem consola en mode UTF-8</w:t>
      </w:r>
    </w:p>
    <w:p w14:paraId="0A48DC54" w14:textId="77777777" w:rsidR="00BA045D" w:rsidRDefault="00BA045D" w:rsidP="00BA045D">
      <w:pPr>
        <w:shd w:val="clear" w:color="auto" w:fill="000000"/>
        <w:spacing w:line="285" w:lineRule="atLeast"/>
        <w:rPr>
          <w:rFonts w:ascii="Consolas" w:hAnsi="Consolas"/>
          <w:noProof/>
          <w:color w:val="FFFFFF"/>
          <w:sz w:val="21"/>
          <w:szCs w:val="21"/>
        </w:rPr>
      </w:pPr>
      <w:r>
        <w:rPr>
          <w:rFonts w:ascii="Consolas" w:hAnsi="Consolas"/>
          <w:noProof/>
          <w:color w:val="FFFFFF"/>
          <w:sz w:val="21"/>
          <w:szCs w:val="21"/>
        </w:rPr>
        <w:t xml:space="preserve">    </w:t>
      </w:r>
      <w:r>
        <w:rPr>
          <w:rFonts w:ascii="Consolas" w:hAnsi="Consolas"/>
          <w:noProof/>
          <w:color w:val="DCDCAA"/>
          <w:sz w:val="21"/>
          <w:szCs w:val="21"/>
        </w:rPr>
        <w:t>SetConsoleOutputCP</w:t>
      </w:r>
      <w:r>
        <w:rPr>
          <w:rFonts w:ascii="Consolas" w:hAnsi="Consolas"/>
          <w:noProof/>
          <w:color w:val="FFFFFF"/>
          <w:sz w:val="21"/>
          <w:szCs w:val="21"/>
        </w:rPr>
        <w:t>(</w:t>
      </w:r>
      <w:r>
        <w:rPr>
          <w:rFonts w:ascii="Consolas" w:hAnsi="Consolas"/>
          <w:noProof/>
          <w:color w:val="B5CEA8"/>
          <w:sz w:val="21"/>
          <w:szCs w:val="21"/>
        </w:rPr>
        <w:t>65001</w:t>
      </w:r>
      <w:r>
        <w:rPr>
          <w:rFonts w:ascii="Consolas" w:hAnsi="Consolas"/>
          <w:noProof/>
          <w:color w:val="FFFFFF"/>
          <w:sz w:val="21"/>
          <w:szCs w:val="21"/>
        </w:rPr>
        <w:t>);</w:t>
      </w:r>
    </w:p>
    <w:p w14:paraId="28392762" w14:textId="77777777" w:rsidR="00BA045D" w:rsidRDefault="00BA045D" w:rsidP="00BA045D">
      <w:pPr>
        <w:shd w:val="clear" w:color="auto" w:fill="000000"/>
        <w:spacing w:line="285" w:lineRule="atLeast"/>
        <w:rPr>
          <w:rFonts w:ascii="Consolas" w:hAnsi="Consolas"/>
          <w:noProof/>
          <w:color w:val="FFFFFF"/>
          <w:sz w:val="21"/>
          <w:szCs w:val="21"/>
        </w:rPr>
      </w:pPr>
      <w:r>
        <w:rPr>
          <w:rFonts w:ascii="Consolas" w:hAnsi="Consolas"/>
          <w:noProof/>
          <w:color w:val="FFFFFF"/>
          <w:sz w:val="21"/>
          <w:szCs w:val="21"/>
        </w:rPr>
        <w:t xml:space="preserve">    </w:t>
      </w:r>
      <w:r>
        <w:rPr>
          <w:rFonts w:ascii="Consolas" w:hAnsi="Consolas"/>
          <w:noProof/>
          <w:color w:val="7CA668"/>
          <w:sz w:val="21"/>
          <w:szCs w:val="21"/>
        </w:rPr>
        <w:t>//Inicialitzem números aleatoris</w:t>
      </w:r>
    </w:p>
    <w:p w14:paraId="33A89C2A" w14:textId="77777777" w:rsidR="00BA045D" w:rsidRDefault="00BA045D" w:rsidP="00BA045D">
      <w:pPr>
        <w:shd w:val="clear" w:color="auto" w:fill="000000"/>
        <w:spacing w:line="285" w:lineRule="atLeast"/>
        <w:rPr>
          <w:rFonts w:ascii="Consolas" w:hAnsi="Consolas"/>
          <w:noProof/>
          <w:color w:val="FFFFFF"/>
          <w:sz w:val="21"/>
          <w:szCs w:val="21"/>
        </w:rPr>
      </w:pPr>
      <w:r>
        <w:rPr>
          <w:rFonts w:ascii="Consolas" w:hAnsi="Consolas"/>
          <w:noProof/>
          <w:color w:val="FFFFFF"/>
          <w:sz w:val="21"/>
          <w:szCs w:val="21"/>
        </w:rPr>
        <w:t xml:space="preserve">    </w:t>
      </w:r>
      <w:r>
        <w:rPr>
          <w:rFonts w:ascii="Consolas" w:hAnsi="Consolas"/>
          <w:noProof/>
          <w:color w:val="DCDCAA"/>
          <w:sz w:val="21"/>
          <w:szCs w:val="21"/>
        </w:rPr>
        <w:t>srand</w:t>
      </w:r>
      <w:r>
        <w:rPr>
          <w:rFonts w:ascii="Consolas" w:hAnsi="Consolas"/>
          <w:noProof/>
          <w:color w:val="FFFFFF"/>
          <w:sz w:val="21"/>
          <w:szCs w:val="21"/>
        </w:rPr>
        <w:t>(</w:t>
      </w:r>
      <w:r>
        <w:rPr>
          <w:rFonts w:ascii="Consolas" w:hAnsi="Consolas"/>
          <w:noProof/>
          <w:color w:val="DCDCAA"/>
          <w:sz w:val="21"/>
          <w:szCs w:val="21"/>
        </w:rPr>
        <w:t>time</w:t>
      </w:r>
      <w:r>
        <w:rPr>
          <w:rFonts w:ascii="Consolas" w:hAnsi="Consolas"/>
          <w:noProof/>
          <w:color w:val="FFFFFF"/>
          <w:sz w:val="21"/>
          <w:szCs w:val="21"/>
        </w:rPr>
        <w:t>(</w:t>
      </w:r>
      <w:r>
        <w:rPr>
          <w:rFonts w:ascii="Consolas" w:hAnsi="Consolas"/>
          <w:noProof/>
          <w:color w:val="569CD6"/>
          <w:sz w:val="21"/>
          <w:szCs w:val="21"/>
        </w:rPr>
        <w:t>NULL</w:t>
      </w:r>
      <w:r>
        <w:rPr>
          <w:rFonts w:ascii="Consolas" w:hAnsi="Consolas"/>
          <w:noProof/>
          <w:color w:val="FFFFFF"/>
          <w:sz w:val="21"/>
          <w:szCs w:val="21"/>
        </w:rPr>
        <w:t>));</w:t>
      </w:r>
    </w:p>
    <w:p w14:paraId="5E3B1F78" w14:textId="77777777" w:rsidR="00BA045D" w:rsidRDefault="00BA045D" w:rsidP="00BA045D">
      <w:pPr>
        <w:rPr>
          <w:b/>
          <w:bCs/>
          <w:u w:val="single"/>
        </w:rPr>
      </w:pPr>
    </w:p>
    <w:p w14:paraId="667BCE9F" w14:textId="1D333821" w:rsidR="00BA045D" w:rsidRDefault="00BA045D" w:rsidP="00BA045D">
      <w:pPr>
        <w:rPr>
          <w:noProof/>
        </w:rPr>
      </w:pPr>
      <w:r w:rsidRPr="00DA4718">
        <w:rPr>
          <w:b/>
          <w:bCs/>
          <w:u w:val="single"/>
        </w:rPr>
        <w:t>Nota:</w:t>
      </w:r>
      <w:r>
        <w:t xml:space="preserve"> </w:t>
      </w:r>
      <w:r w:rsidRPr="00DC51B3">
        <w:t xml:space="preserve">Recordeu </w:t>
      </w:r>
      <w:r w:rsidRPr="00DC51B3">
        <w:rPr>
          <w:noProof/>
        </w:rPr>
        <w:t>que cal posar en el launch.json, la variable “externalConsole”: true</w:t>
      </w:r>
      <w:r>
        <w:rPr>
          <w:noProof/>
        </w:rPr>
        <w:t xml:space="preserve"> i </w:t>
      </w:r>
      <w:r w:rsidRPr="004033A3">
        <w:rPr>
          <w:noProof/>
        </w:rPr>
        <w:t>i que com a darrera instrucció en el main.c, cal posar la funció getch();</w:t>
      </w:r>
    </w:p>
    <w:p w14:paraId="36B2A206" w14:textId="77777777" w:rsidR="00BA045D" w:rsidRDefault="00BA045D" w:rsidP="00BA045D">
      <w:r>
        <w:t>De no fer-ho, la finestra es tancaria automàticament i no veuríem el resultat.</w:t>
      </w:r>
    </w:p>
    <w:p w14:paraId="7DFE881B" w14:textId="77777777" w:rsidR="00BA045D" w:rsidRDefault="00BA045D" w:rsidP="00BA045D">
      <w:r>
        <w:rPr>
          <w:noProof/>
        </w:rPr>
        <w:drawing>
          <wp:inline distT="0" distB="0" distL="0" distR="0" wp14:anchorId="28B88266" wp14:editId="496F5001">
            <wp:extent cx="5733415" cy="2443480"/>
            <wp:effectExtent l="0" t="0" r="635" b="0"/>
            <wp:docPr id="10" name="Imagen 7" descr="Texto, 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, Escala de tiemp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AF159" w14:textId="77777777" w:rsidR="00BA045D" w:rsidRDefault="00BA045D" w:rsidP="00560D6A"/>
    <w:p w14:paraId="6C045047" w14:textId="76CEB3D3" w:rsidR="00065F8B" w:rsidRPr="00C863D8" w:rsidRDefault="00065F8B" w:rsidP="00065F8B">
      <w:pPr>
        <w:pStyle w:val="Ttol2"/>
      </w:pPr>
      <w:bookmarkStart w:id="10" w:name="_Toc108780619"/>
      <w:r>
        <w:lastRenderedPageBreak/>
        <w:t>Exemples de Funcionament de la Simulació</w:t>
      </w:r>
      <w:bookmarkEnd w:id="10"/>
    </w:p>
    <w:p w14:paraId="73027D50" w14:textId="0ACBC1F4" w:rsidR="00065F8B" w:rsidRDefault="00161836" w:rsidP="00560D6A">
      <w:r w:rsidRPr="00161836">
        <w:rPr>
          <w:noProof/>
        </w:rPr>
        <w:drawing>
          <wp:inline distT="0" distB="0" distL="0" distR="0" wp14:anchorId="45DC5846" wp14:editId="48EF64A6">
            <wp:extent cx="5941695" cy="7422515"/>
            <wp:effectExtent l="0" t="0" r="1905" b="6985"/>
            <wp:docPr id="16" name="Imatge 16" descr="Imatge que conté taula&#10;&#10;Descripció generada automàtica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tge 16" descr="Imatge que conté taula&#10;&#10;Descripció generada automàtica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742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103E9" w14:textId="10AF75E4" w:rsidR="0034727F" w:rsidRDefault="00646CB4" w:rsidP="00560D6A">
      <w:r w:rsidRPr="00646CB4">
        <w:rPr>
          <w:noProof/>
        </w:rPr>
        <w:lastRenderedPageBreak/>
        <w:drawing>
          <wp:inline distT="0" distB="0" distL="0" distR="0" wp14:anchorId="364A635A" wp14:editId="2611ED4E">
            <wp:extent cx="5941695" cy="7284720"/>
            <wp:effectExtent l="0" t="0" r="1905" b="0"/>
            <wp:docPr id="23" name="Imatge 23" descr="Imatge que conté text&#10;&#10;Descripció generada automàtica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tge 23" descr="Imatge que conté text&#10;&#10;Descripció generada automàticamen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728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BC816" w14:textId="3D7DEC89" w:rsidR="0034727F" w:rsidRDefault="0034727F" w:rsidP="00560D6A"/>
    <w:p w14:paraId="22E81A17" w14:textId="7868F61D" w:rsidR="0034727F" w:rsidRDefault="0034727F" w:rsidP="00560D6A"/>
    <w:p w14:paraId="6DB6B4B7" w14:textId="4A71E422" w:rsidR="0034727F" w:rsidRDefault="000C0F58" w:rsidP="00560D6A">
      <w:r w:rsidRPr="000C0F58">
        <w:rPr>
          <w:noProof/>
        </w:rPr>
        <w:lastRenderedPageBreak/>
        <w:drawing>
          <wp:inline distT="0" distB="0" distL="0" distR="0" wp14:anchorId="0E49C765" wp14:editId="59FA499B">
            <wp:extent cx="5941695" cy="7312660"/>
            <wp:effectExtent l="0" t="0" r="1905" b="2540"/>
            <wp:docPr id="24" name="Imatge 24" descr="Imatge que conté taula&#10;&#10;Descripció generada automàtica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tge 24" descr="Imatge que conté taula&#10;&#10;Descripció generada automàticament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731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18483" w14:textId="6555C3AC" w:rsidR="00790A15" w:rsidRDefault="00790A15" w:rsidP="00560D6A"/>
    <w:p w14:paraId="26407A06" w14:textId="5331958B" w:rsidR="00790A15" w:rsidRDefault="00790A15" w:rsidP="00560D6A"/>
    <w:sectPr w:rsidR="00790A15" w:rsidSect="007B26A2">
      <w:headerReference w:type="default" r:id="rId17"/>
      <w:footerReference w:type="default" r:id="rId18"/>
      <w:headerReference w:type="first" r:id="rId19"/>
      <w:footerReference w:type="first" r:id="rId20"/>
      <w:pgSz w:w="11909" w:h="16834" w:code="9"/>
      <w:pgMar w:top="2096" w:right="1134" w:bottom="1985" w:left="1418" w:header="708" w:footer="708" w:gutter="0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C7AA47" w14:textId="77777777" w:rsidR="004163F7" w:rsidRDefault="004163F7">
      <w:r>
        <w:separator/>
      </w:r>
    </w:p>
  </w:endnote>
  <w:endnote w:type="continuationSeparator" w:id="0">
    <w:p w14:paraId="5FA702F8" w14:textId="77777777" w:rsidR="004163F7" w:rsidRDefault="004163F7">
      <w:r>
        <w:continuationSeparator/>
      </w:r>
    </w:p>
  </w:endnote>
  <w:endnote w:type="continuationNotice" w:id="1">
    <w:p w14:paraId="5233B446" w14:textId="77777777" w:rsidR="004163F7" w:rsidRDefault="004163F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1457DF" w14:textId="08573BBA" w:rsidR="00F52D73" w:rsidRPr="00D45154" w:rsidRDefault="00F52D73" w:rsidP="00C82616">
    <w:pPr>
      <w:pStyle w:val="Peu"/>
      <w:tabs>
        <w:tab w:val="clear" w:pos="8640"/>
        <w:tab w:val="right" w:pos="9356"/>
      </w:tabs>
      <w:spacing w:line="240" w:lineRule="auto"/>
      <w:rPr>
        <w:noProof/>
        <w:snapToGrid w:val="0"/>
        <w:szCs w:val="22"/>
        <w:lang w:val="es-ES_tradnl"/>
      </w:rPr>
    </w:pPr>
    <w:r w:rsidRPr="00D45154">
      <w:rPr>
        <w:noProof/>
        <w:lang w:val="es-ES_tradnl" w:eastAsia="ca-ES"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791457EE" wp14:editId="34452B8A">
              <wp:simplePos x="0" y="0"/>
              <wp:positionH relativeFrom="column">
                <wp:posOffset>-8890</wp:posOffset>
              </wp:positionH>
              <wp:positionV relativeFrom="paragraph">
                <wp:posOffset>-242277</wp:posOffset>
              </wp:positionV>
              <wp:extent cx="5966460" cy="45085"/>
              <wp:effectExtent l="0" t="0" r="0" b="0"/>
              <wp:wrapNone/>
              <wp:docPr id="12" name="Rectángulo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66460" cy="45085"/>
                      </a:xfrm>
                      <a:prstGeom prst="rect">
                        <a:avLst/>
                      </a:prstGeom>
                      <a:solidFill>
                        <a:srgbClr val="1D2967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DCA5A02" id="Rectángulo 26" o:spid="_x0000_s1026" style="position:absolute;margin-left:-.7pt;margin-top:-19.1pt;width:469.8pt;height:3.5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" fillcolor="#1d2967" stroked="f" strokeweight="2pt"/>
          </w:pict>
        </mc:Fallback>
      </mc:AlternateContent>
    </w:r>
    <w:r w:rsidRPr="00D45154">
      <w:rPr>
        <w:noProof/>
        <w:snapToGrid w:val="0"/>
        <w:szCs w:val="22"/>
        <w:lang w:val="es-ES_tradnl"/>
      </w:rPr>
      <w:t xml:space="preserve">Professor: </w:t>
    </w:r>
    <w:r w:rsidR="00F87E68" w:rsidRPr="00D45154">
      <w:rPr>
        <w:noProof/>
        <w:snapToGrid w:val="0"/>
        <w:szCs w:val="16"/>
        <w:lang w:val="es-ES_tradnl"/>
      </w:rPr>
      <w:t>Da</w:t>
    </w:r>
    <w:r w:rsidR="00F87E68" w:rsidRPr="00E03478">
      <w:rPr>
        <w:snapToGrid w:val="0"/>
        <w:szCs w:val="16"/>
        <w:lang w:val="es-ES_tradnl"/>
      </w:rPr>
      <w:t xml:space="preserve">vid González </w:t>
    </w:r>
    <w:r w:rsidR="00F87E68">
      <w:rPr>
        <w:snapToGrid w:val="0"/>
        <w:szCs w:val="16"/>
        <w:lang w:val="es-ES_tradnl"/>
      </w:rPr>
      <w:t>/ Claudina Riaza</w:t>
    </w:r>
    <w:r w:rsidRPr="00D45154">
      <w:rPr>
        <w:noProof/>
        <w:snapToGrid w:val="0"/>
        <w:color w:val="808080"/>
        <w:szCs w:val="22"/>
        <w:lang w:val="es-ES_tradnl"/>
      </w:rPr>
      <w:tab/>
    </w:r>
    <w:r w:rsidRPr="00D45154">
      <w:rPr>
        <w:noProof/>
        <w:snapToGrid w:val="0"/>
        <w:color w:val="808080"/>
        <w:szCs w:val="22"/>
        <w:lang w:val="es-ES_tradnl"/>
      </w:rPr>
      <w:tab/>
      <w:t xml:space="preserve">Pàg. </w:t>
    </w:r>
    <w:r w:rsidRPr="00D45154">
      <w:rPr>
        <w:noProof/>
        <w:snapToGrid w:val="0"/>
        <w:color w:val="808080"/>
        <w:szCs w:val="22"/>
        <w:lang w:val="es-ES_tradnl"/>
      </w:rPr>
      <w:fldChar w:fldCharType="begin"/>
    </w:r>
    <w:r w:rsidRPr="00D45154">
      <w:rPr>
        <w:noProof/>
        <w:snapToGrid w:val="0"/>
        <w:color w:val="808080"/>
        <w:szCs w:val="22"/>
        <w:lang w:val="es-ES_tradnl"/>
      </w:rPr>
      <w:instrText xml:space="preserve"> PAGE </w:instrText>
    </w:r>
    <w:r w:rsidRPr="00D45154">
      <w:rPr>
        <w:noProof/>
        <w:snapToGrid w:val="0"/>
        <w:color w:val="808080"/>
        <w:szCs w:val="22"/>
        <w:lang w:val="es-ES_tradnl"/>
      </w:rPr>
      <w:fldChar w:fldCharType="separate"/>
    </w:r>
    <w:r w:rsidR="00DE5308" w:rsidRPr="00D45154">
      <w:rPr>
        <w:noProof/>
        <w:snapToGrid w:val="0"/>
        <w:color w:val="808080"/>
        <w:szCs w:val="22"/>
        <w:lang w:val="es-ES_tradnl"/>
      </w:rPr>
      <w:t>7</w:t>
    </w:r>
    <w:r w:rsidRPr="00D45154">
      <w:rPr>
        <w:noProof/>
        <w:snapToGrid w:val="0"/>
        <w:color w:val="808080"/>
        <w:szCs w:val="22"/>
        <w:lang w:val="es-ES_tradnl"/>
      </w:rPr>
      <w:fldChar w:fldCharType="end"/>
    </w:r>
    <w:r w:rsidRPr="00D45154">
      <w:rPr>
        <w:noProof/>
        <w:snapToGrid w:val="0"/>
        <w:color w:val="808080"/>
        <w:szCs w:val="22"/>
        <w:lang w:val="es-ES_tradnl"/>
      </w:rPr>
      <w:t xml:space="preserve"> de </w:t>
    </w:r>
    <w:r w:rsidRPr="00D45154">
      <w:rPr>
        <w:noProof/>
        <w:snapToGrid w:val="0"/>
        <w:color w:val="808080"/>
        <w:szCs w:val="22"/>
        <w:lang w:val="es-ES_tradnl"/>
      </w:rPr>
      <w:fldChar w:fldCharType="begin"/>
    </w:r>
    <w:r w:rsidRPr="00D45154">
      <w:rPr>
        <w:noProof/>
        <w:snapToGrid w:val="0"/>
        <w:color w:val="808080"/>
        <w:szCs w:val="22"/>
        <w:lang w:val="es-ES_tradnl"/>
      </w:rPr>
      <w:instrText xml:space="preserve"> NUMPAGES </w:instrText>
    </w:r>
    <w:r w:rsidRPr="00D45154">
      <w:rPr>
        <w:noProof/>
        <w:snapToGrid w:val="0"/>
        <w:color w:val="808080"/>
        <w:szCs w:val="22"/>
        <w:lang w:val="es-ES_tradnl"/>
      </w:rPr>
      <w:fldChar w:fldCharType="separate"/>
    </w:r>
    <w:r w:rsidR="00DE5308" w:rsidRPr="00D45154">
      <w:rPr>
        <w:noProof/>
        <w:snapToGrid w:val="0"/>
        <w:color w:val="808080"/>
        <w:szCs w:val="22"/>
        <w:lang w:val="es-ES_tradnl"/>
      </w:rPr>
      <w:t>7</w:t>
    </w:r>
    <w:r w:rsidRPr="00D45154">
      <w:rPr>
        <w:noProof/>
        <w:snapToGrid w:val="0"/>
        <w:color w:val="808080"/>
        <w:szCs w:val="22"/>
        <w:lang w:val="es-ES_tradnl"/>
      </w:rPr>
      <w:fldChar w:fldCharType="end"/>
    </w:r>
  </w:p>
  <w:p w14:paraId="791457E0" w14:textId="77777777" w:rsidR="00F52D73" w:rsidRDefault="00F52D73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1457E7" w14:textId="77BFA07E" w:rsidR="00F52D73" w:rsidRPr="00E03478" w:rsidRDefault="00F52D73" w:rsidP="00D77556">
    <w:pPr>
      <w:spacing w:before="120" w:line="240" w:lineRule="auto"/>
      <w:rPr>
        <w:sz w:val="32"/>
        <w:lang w:val="es-ES_tradnl"/>
      </w:rPr>
    </w:pPr>
    <w:r w:rsidRPr="00D45154">
      <w:rPr>
        <w:noProof/>
        <w:lang w:val="es-ES_tradnl" w:eastAsia="ca-ES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791457F8" wp14:editId="01E3FED9">
              <wp:simplePos x="0" y="0"/>
              <wp:positionH relativeFrom="column">
                <wp:posOffset>3853987</wp:posOffset>
              </wp:positionH>
              <wp:positionV relativeFrom="paragraph">
                <wp:posOffset>-1910348</wp:posOffset>
              </wp:positionV>
              <wp:extent cx="5409565" cy="4993640"/>
              <wp:effectExtent l="93663" t="96837" r="0" b="0"/>
              <wp:wrapNone/>
              <wp:docPr id="34" name="Arco 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>
                        <a:off x="0" y="0"/>
                        <a:ext cx="5409565" cy="4993640"/>
                      </a:xfrm>
                      <a:prstGeom prst="arc">
                        <a:avLst>
                          <a:gd name="adj1" fmla="val 16181886"/>
                          <a:gd name="adj2" fmla="val 13794"/>
                        </a:avLst>
                      </a:prstGeom>
                      <a:noFill/>
                      <a:ln w="215900">
                        <a:solidFill>
                          <a:srgbClr val="E95A0C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 rtlCol="0" anchor="ctr"/>
                  </wps:wsp>
                </a:graphicData>
              </a:graphic>
            </wp:anchor>
          </w:drawing>
        </mc:Choice>
        <mc:Fallback>
          <w:pict>
            <v:shape w14:anchorId="06844644" id="Arco 33" o:spid="_x0000_s1026" style="position:absolute;margin-left:303.45pt;margin-top:-150.4pt;width:425.95pt;height:393.2pt;rotation:-90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409565,4993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" path="m2691626,30nsc3375549,-3041,4035340,233174,4538176,661121v558442,475272,874665,1145397,871363,1846552l2704783,2496820c2700397,1664557,2696012,832293,2691626,30xem2691626,30nfc3375549,-3041,4035340,233174,4538176,661121v558442,475272,874665,1145397,871363,1846552e" filled="f" strokecolor="#e95a0c" strokeweight="17pt">
              <v:path arrowok="t" o:connecttype="custom" o:connectlocs="2691626,30;4538176,661121;5409539,2507673" o:connectangles="0,0,0"/>
            </v:shape>
          </w:pict>
        </mc:Fallback>
      </mc:AlternateContent>
    </w:r>
    <w:r w:rsidRPr="00D45154">
      <w:rPr>
        <w:noProof/>
        <w:snapToGrid w:val="0"/>
        <w:szCs w:val="16"/>
        <w:lang w:val="es-ES_tradnl"/>
      </w:rPr>
      <w:t>Professor: Da</w:t>
    </w:r>
    <w:r w:rsidRPr="00E03478">
      <w:rPr>
        <w:snapToGrid w:val="0"/>
        <w:szCs w:val="16"/>
        <w:lang w:val="es-ES_tradnl"/>
      </w:rPr>
      <w:t xml:space="preserve">vid González </w:t>
    </w:r>
    <w:r w:rsidR="00F87E68">
      <w:rPr>
        <w:snapToGrid w:val="0"/>
        <w:szCs w:val="16"/>
        <w:lang w:val="es-ES_tradnl"/>
      </w:rPr>
      <w:t>/ Claudina Riaza</w:t>
    </w:r>
    <w:r w:rsidRPr="00E03478">
      <w:rPr>
        <w:snapToGrid w:val="0"/>
        <w:szCs w:val="16"/>
        <w:lang w:val="es-ES_tradnl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3AC701" w14:textId="77777777" w:rsidR="004163F7" w:rsidRDefault="004163F7">
      <w:r>
        <w:separator/>
      </w:r>
    </w:p>
  </w:footnote>
  <w:footnote w:type="continuationSeparator" w:id="0">
    <w:p w14:paraId="0488CAF5" w14:textId="77777777" w:rsidR="004163F7" w:rsidRDefault="004163F7">
      <w:r>
        <w:continuationSeparator/>
      </w:r>
    </w:p>
  </w:footnote>
  <w:footnote w:type="continuationNotice" w:id="1">
    <w:p w14:paraId="13070B7D" w14:textId="77777777" w:rsidR="004163F7" w:rsidRDefault="004163F7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8" w:type="dxa"/>
      <w:tblLayout w:type="fixed"/>
      <w:tblLook w:val="0000" w:firstRow="0" w:lastRow="0" w:firstColumn="0" w:lastColumn="0" w:noHBand="0" w:noVBand="0"/>
    </w:tblPr>
    <w:tblGrid>
      <w:gridCol w:w="4111"/>
      <w:gridCol w:w="5245"/>
    </w:tblGrid>
    <w:tr w:rsidR="00F52D73" w:rsidRPr="007C6D77" w14:paraId="791457DD" w14:textId="77777777" w:rsidTr="004614DD">
      <w:trPr>
        <w:trHeight w:val="993"/>
      </w:trPr>
      <w:tc>
        <w:tcPr>
          <w:tcW w:w="4111" w:type="dxa"/>
        </w:tcPr>
        <w:p w14:paraId="791457D9" w14:textId="77777777" w:rsidR="00F52D73" w:rsidRPr="00E368B2" w:rsidRDefault="00F52D73" w:rsidP="00C82616">
          <w:pPr>
            <w:spacing w:line="240" w:lineRule="auto"/>
          </w:pPr>
          <w:r w:rsidRPr="00382ECE">
            <w:rPr>
              <w:noProof/>
              <w:lang w:eastAsia="ca-ES"/>
            </w:rPr>
            <w:drawing>
              <wp:anchor distT="0" distB="0" distL="114300" distR="114300" simplePos="0" relativeHeight="251653632" behindDoc="0" locked="0" layoutInCell="1" allowOverlap="1" wp14:anchorId="791457E8" wp14:editId="13B758BF">
                <wp:simplePos x="0" y="0"/>
                <wp:positionH relativeFrom="column">
                  <wp:posOffset>27452</wp:posOffset>
                </wp:positionH>
                <wp:positionV relativeFrom="paragraph">
                  <wp:posOffset>66235</wp:posOffset>
                </wp:positionV>
                <wp:extent cx="1582615" cy="575496"/>
                <wp:effectExtent l="0" t="0" r="0" b="0"/>
                <wp:wrapNone/>
                <wp:docPr id="2" name="Imagen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Imagen 34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81149" cy="57496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382ECE">
            <w:rPr>
              <w:noProof/>
              <w:lang w:eastAsia="ca-ES"/>
            </w:rPr>
            <mc:AlternateContent>
              <mc:Choice Requires="wps">
                <w:drawing>
                  <wp:anchor distT="0" distB="0" distL="114300" distR="114300" simplePos="0" relativeHeight="251656704" behindDoc="0" locked="0" layoutInCell="1" allowOverlap="1" wp14:anchorId="791457EA" wp14:editId="77A90BAD">
                    <wp:simplePos x="0" y="0"/>
                    <wp:positionH relativeFrom="column">
                      <wp:posOffset>-77470</wp:posOffset>
                    </wp:positionH>
                    <wp:positionV relativeFrom="paragraph">
                      <wp:posOffset>-103163</wp:posOffset>
                    </wp:positionV>
                    <wp:extent cx="5966460" cy="45085"/>
                    <wp:effectExtent l="0" t="0" r="0" b="0"/>
                    <wp:wrapNone/>
                    <wp:docPr id="9" name="Rectángulo 2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966460" cy="45085"/>
                            </a:xfrm>
                            <a:prstGeom prst="rect">
                              <a:avLst/>
                            </a:prstGeom>
                            <a:solidFill>
                              <a:srgbClr val="1D2967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14C1F771" id="Rectángulo 26" o:spid="_x0000_s1026" style="position:absolute;margin-left:-6.1pt;margin-top:-8.1pt;width:469.8pt;height:3.5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" fillcolor="#1d2967" stroked="f" strokeweight="2pt"/>
                </w:pict>
              </mc:Fallback>
            </mc:AlternateContent>
          </w:r>
        </w:p>
      </w:tc>
      <w:tc>
        <w:tcPr>
          <w:tcW w:w="5245" w:type="dxa"/>
          <w:shd w:val="clear" w:color="auto" w:fill="FFFFFF" w:themeFill="background1"/>
          <w:vAlign w:val="center"/>
        </w:tcPr>
        <w:p w14:paraId="791457DA" w14:textId="77777777" w:rsidR="00F52D73" w:rsidRPr="004614DD" w:rsidRDefault="00F52D73" w:rsidP="00CD2DE2">
          <w:pPr>
            <w:pStyle w:val="Capalera"/>
            <w:jc w:val="right"/>
            <w:rPr>
              <w:b/>
              <w:color w:val="FFFFFF" w:themeColor="background1"/>
              <w:sz w:val="12"/>
            </w:rPr>
          </w:pPr>
        </w:p>
        <w:p w14:paraId="791457DB" w14:textId="623DB207" w:rsidR="00F52D73" w:rsidRPr="004614DD" w:rsidRDefault="00F52D73" w:rsidP="00CD2DE2">
          <w:pPr>
            <w:pStyle w:val="Capalera"/>
            <w:jc w:val="right"/>
            <w:rPr>
              <w:b/>
              <w:bCs/>
              <w:color w:val="1F2A6A"/>
              <w:sz w:val="28"/>
            </w:rPr>
          </w:pPr>
          <w:r w:rsidRPr="004614DD">
            <w:rPr>
              <w:b/>
              <w:bCs/>
              <w:color w:val="1F2A6A"/>
              <w:sz w:val="28"/>
            </w:rPr>
            <w:fldChar w:fldCharType="begin"/>
          </w:r>
          <w:r w:rsidRPr="004614DD">
            <w:rPr>
              <w:b/>
              <w:bCs/>
              <w:color w:val="1F2A6A"/>
              <w:sz w:val="28"/>
            </w:rPr>
            <w:instrText xml:space="preserve"> TITLE   \* MERGEFORMAT </w:instrText>
          </w:r>
          <w:r w:rsidRPr="004614DD">
            <w:rPr>
              <w:b/>
              <w:bCs/>
              <w:color w:val="1F2A6A"/>
              <w:sz w:val="28"/>
            </w:rPr>
            <w:fldChar w:fldCharType="separate"/>
          </w:r>
          <w:r w:rsidR="000915E2">
            <w:rPr>
              <w:b/>
              <w:bCs/>
              <w:color w:val="1F2A6A"/>
              <w:sz w:val="28"/>
            </w:rPr>
            <w:t>ASIX1 - M3: Programació Estructurada</w:t>
          </w:r>
          <w:r w:rsidRPr="004614DD">
            <w:rPr>
              <w:b/>
              <w:bCs/>
              <w:color w:val="1F2A6A"/>
              <w:sz w:val="28"/>
            </w:rPr>
            <w:fldChar w:fldCharType="end"/>
          </w:r>
        </w:p>
        <w:p w14:paraId="791457DC" w14:textId="109C9A81" w:rsidR="00F52D73" w:rsidRPr="006F7B24" w:rsidRDefault="00F52D73" w:rsidP="00CD2DE2">
          <w:pPr>
            <w:pStyle w:val="Capalera"/>
            <w:jc w:val="right"/>
            <w:rPr>
              <w:b/>
              <w:bCs/>
              <w:color w:val="FFFFFF" w:themeColor="background1"/>
              <w:lang w:val="es-ES_tradnl"/>
            </w:rPr>
          </w:pPr>
          <w:r w:rsidRPr="00CD2DE2">
            <w:rPr>
              <w:b/>
              <w:color w:val="1F2A6A"/>
              <w:sz w:val="24"/>
              <w:lang w:val="es-ES_tradnl"/>
            </w:rPr>
            <w:fldChar w:fldCharType="begin"/>
          </w:r>
          <w:r w:rsidRPr="00CD2DE2">
            <w:rPr>
              <w:b/>
              <w:color w:val="1F2A6A"/>
              <w:sz w:val="24"/>
              <w:lang w:val="es-ES_tradnl"/>
            </w:rPr>
            <w:instrText xml:space="preserve"> SUBJECT  \* MERGEFORMAT </w:instrText>
          </w:r>
          <w:r w:rsidRPr="00CD2DE2">
            <w:rPr>
              <w:b/>
              <w:color w:val="1F2A6A"/>
              <w:sz w:val="24"/>
              <w:lang w:val="es-ES_tradnl"/>
            </w:rPr>
            <w:fldChar w:fldCharType="separate"/>
          </w:r>
          <w:r w:rsidR="000A1BDB">
            <w:rPr>
              <w:b/>
              <w:color w:val="1F2A6A"/>
              <w:sz w:val="24"/>
              <w:lang w:val="es-ES_tradnl"/>
            </w:rPr>
            <w:t>UF1 - PAC #1</w:t>
          </w:r>
          <w:r w:rsidRPr="00CD2DE2">
            <w:rPr>
              <w:b/>
              <w:color w:val="1F2A6A"/>
              <w:sz w:val="24"/>
              <w:lang w:val="es-ES_tradnl"/>
            </w:rPr>
            <w:fldChar w:fldCharType="end"/>
          </w:r>
        </w:p>
      </w:tc>
    </w:tr>
  </w:tbl>
  <w:p w14:paraId="791457DE" w14:textId="77777777" w:rsidR="00F52D73" w:rsidRDefault="00F52D73" w:rsidP="00F3363E">
    <w:r w:rsidRPr="00382ECE">
      <w:rPr>
        <w:noProof/>
        <w:lang w:eastAsia="ca-ES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791457EC" wp14:editId="2B31E5AF">
              <wp:simplePos x="0" y="0"/>
              <wp:positionH relativeFrom="column">
                <wp:posOffset>-8890</wp:posOffset>
              </wp:positionH>
              <wp:positionV relativeFrom="paragraph">
                <wp:posOffset>23202</wp:posOffset>
              </wp:positionV>
              <wp:extent cx="5966460" cy="45085"/>
              <wp:effectExtent l="0" t="0" r="0" b="0"/>
              <wp:wrapNone/>
              <wp:docPr id="8" name="Rectángulo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66460" cy="45085"/>
                      </a:xfrm>
                      <a:prstGeom prst="rect">
                        <a:avLst/>
                      </a:prstGeom>
                      <a:solidFill>
                        <a:srgbClr val="1D2967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C375B7B" id="Rectángulo 26" o:spid="_x0000_s1026" style="position:absolute;margin-left:-.7pt;margin-top:1.85pt;width:469.8pt;height:3.5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" fillcolor="#1d2967" stroked="f" strokeweight="2pt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1457E1" w14:textId="77777777" w:rsidR="00F52D73" w:rsidRDefault="00F52D73">
    <w:r w:rsidRPr="00CD2DE2">
      <w:rPr>
        <w:noProof/>
        <w:lang w:eastAsia="ca-ES"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791457F0" wp14:editId="16237830">
              <wp:simplePos x="0" y="0"/>
              <wp:positionH relativeFrom="column">
                <wp:posOffset>-419735</wp:posOffset>
              </wp:positionH>
              <wp:positionV relativeFrom="paragraph">
                <wp:posOffset>11953</wp:posOffset>
              </wp:positionV>
              <wp:extent cx="257810" cy="9003030"/>
              <wp:effectExtent l="0" t="0" r="8890" b="7620"/>
              <wp:wrapNone/>
              <wp:docPr id="19" name="Rectángulo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7810" cy="9003030"/>
                      </a:xfrm>
                      <a:prstGeom prst="rect">
                        <a:avLst/>
                      </a:prstGeom>
                      <a:solidFill>
                        <a:srgbClr val="E95A0C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1666247" id="Rectángulo 27" o:spid="_x0000_s1026" style="position:absolute;margin-left:-33.05pt;margin-top:.95pt;width:20.3pt;height:708.9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" fillcolor="#e95a0c" stroked="f" strokeweight="2pt"/>
          </w:pict>
        </mc:Fallback>
      </mc:AlternateContent>
    </w:r>
  </w:p>
  <w:p w14:paraId="791457E2" w14:textId="77777777" w:rsidR="00F52D73" w:rsidRDefault="00F52D73">
    <w:r w:rsidRPr="00CD2DE2">
      <w:rPr>
        <w:noProof/>
        <w:lang w:eastAsia="ca-ES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791457F2" wp14:editId="69C67D36">
              <wp:simplePos x="0" y="0"/>
              <wp:positionH relativeFrom="column">
                <wp:posOffset>-583565</wp:posOffset>
              </wp:positionH>
              <wp:positionV relativeFrom="paragraph">
                <wp:posOffset>238760</wp:posOffset>
              </wp:positionV>
              <wp:extent cx="6906260" cy="224155"/>
              <wp:effectExtent l="0" t="0" r="8890" b="4445"/>
              <wp:wrapNone/>
              <wp:docPr id="18" name="Rectángulo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06260" cy="224155"/>
                      </a:xfrm>
                      <a:prstGeom prst="rect">
                        <a:avLst/>
                      </a:prstGeom>
                      <a:solidFill>
                        <a:srgbClr val="1D2967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D13368A" id="Rectángulo 26" o:spid="_x0000_s1026" style="position:absolute;margin-left:-45.95pt;margin-top:18.8pt;width:543.8pt;height:17.6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" fillcolor="#1d2967" stroked="f" strokeweight="2pt"/>
          </w:pict>
        </mc:Fallback>
      </mc:AlternateContent>
    </w:r>
  </w:p>
  <w:p w14:paraId="791457E3" w14:textId="77777777" w:rsidR="00F52D73" w:rsidRDefault="00F52D73"/>
  <w:p w14:paraId="791457E4" w14:textId="77777777" w:rsidR="00F52D73" w:rsidRPr="000445A9" w:rsidRDefault="00F52D73"/>
  <w:p w14:paraId="791457E5" w14:textId="77777777" w:rsidR="00F52D73" w:rsidRDefault="00F52D73"/>
  <w:p w14:paraId="791457E6" w14:textId="77777777" w:rsidR="00F52D73" w:rsidRDefault="00F52D73">
    <w:pPr>
      <w:pStyle w:val="Capalera"/>
    </w:pPr>
    <w:r w:rsidRPr="007B26A2">
      <w:rPr>
        <w:noProof/>
        <w:lang w:eastAsia="ca-ES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791457F4" wp14:editId="1E5770A4">
              <wp:simplePos x="0" y="0"/>
              <wp:positionH relativeFrom="column">
                <wp:posOffset>206548</wp:posOffset>
              </wp:positionH>
              <wp:positionV relativeFrom="paragraph">
                <wp:posOffset>2276841</wp:posOffset>
              </wp:positionV>
              <wp:extent cx="5811520" cy="6431279"/>
              <wp:effectExtent l="0" t="0" r="127318" b="108267"/>
              <wp:wrapNone/>
              <wp:docPr id="33" name="Arco 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5811520" cy="6431279"/>
                      </a:xfrm>
                      <a:prstGeom prst="arc">
                        <a:avLst>
                          <a:gd name="adj1" fmla="val 15397357"/>
                          <a:gd name="adj2" fmla="val 365091"/>
                        </a:avLst>
                      </a:prstGeom>
                      <a:noFill/>
                      <a:ln w="215900">
                        <a:solidFill>
                          <a:srgbClr val="E95A0C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 rtlCol="0" anchor="ctr"/>
                  </wps:wsp>
                </a:graphicData>
              </a:graphic>
            </wp:anchor>
          </w:drawing>
        </mc:Choice>
        <mc:Fallback>
          <w:pict>
            <v:shape w14:anchorId="38243AF4" id="Arco 32" o:spid="_x0000_s1026" style="position:absolute;margin-left:16.25pt;margin-top:179.3pt;width:457.6pt;height:506.4pt;rotation:90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811520,64312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" path="m2166211,105892nsc3152503,-181360,4202680,124638,4933258,912148v631250,680440,949369,1641126,864874,2611824l2905760,3215640,2166211,105892xem2166211,105892nfc3152503,-181360,4202680,124638,4933258,912148v631250,680440,949369,1641126,864874,2611824e" filled="f" strokecolor="#e95a0c" strokeweight="17pt">
              <v:path arrowok="t" o:connecttype="custom" o:connectlocs="2166211,105892;4933258,912148;5798132,3523972" o:connectangles="0,0,0"/>
            </v:shape>
          </w:pict>
        </mc:Fallback>
      </mc:AlternateContent>
    </w:r>
    <w:r>
      <w:rPr>
        <w:rFonts w:cs="Arial"/>
        <w:noProof/>
        <w:sz w:val="24"/>
        <w:szCs w:val="24"/>
        <w:lang w:eastAsia="ca-ES"/>
      </w:rPr>
      <w:drawing>
        <wp:anchor distT="0" distB="0" distL="114300" distR="114300" simplePos="0" relativeHeight="251657728" behindDoc="1" locked="0" layoutInCell="1" allowOverlap="1" wp14:anchorId="791457F6" wp14:editId="5EA4FF3A">
          <wp:simplePos x="0" y="0"/>
          <wp:positionH relativeFrom="column">
            <wp:posOffset>135890</wp:posOffset>
          </wp:positionH>
          <wp:positionV relativeFrom="paragraph">
            <wp:posOffset>1018540</wp:posOffset>
          </wp:positionV>
          <wp:extent cx="5128895" cy="2179320"/>
          <wp:effectExtent l="0" t="0" r="0" b="0"/>
          <wp:wrapTight wrapText="bothSides">
            <wp:wrapPolygon edited="0">
              <wp:start x="4011" y="3776"/>
              <wp:lineTo x="3370" y="4343"/>
              <wp:lineTo x="1925" y="6420"/>
              <wp:lineTo x="1925" y="7175"/>
              <wp:lineTo x="1605" y="8685"/>
              <wp:lineTo x="1444" y="10573"/>
              <wp:lineTo x="1524" y="13217"/>
              <wp:lineTo x="2246" y="16238"/>
              <wp:lineTo x="3851" y="18315"/>
              <wp:lineTo x="5054" y="18315"/>
              <wp:lineTo x="6579" y="16615"/>
              <wp:lineTo x="19896" y="16238"/>
              <wp:lineTo x="20458" y="16049"/>
              <wp:lineTo x="20378" y="7741"/>
              <wp:lineTo x="19255" y="7552"/>
              <wp:lineTo x="6579" y="7175"/>
              <wp:lineTo x="6739" y="6231"/>
              <wp:lineTo x="5776" y="4531"/>
              <wp:lineTo x="4974" y="3776"/>
              <wp:lineTo x="4011" y="3776"/>
            </wp:wrapPolygon>
          </wp:wrapTight>
          <wp:docPr id="1" name="Imagen 1" descr="E:\Documentación y Actas\LOGOS\Logo 14-15\logo_educem+generalitat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Documentación y Actas\LOGOS\Logo 14-15\logo_educem+generalitat-01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28895" cy="21793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73FFF"/>
    <w:multiLevelType w:val="hybridMultilevel"/>
    <w:tmpl w:val="C0FC045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3C1C4B"/>
    <w:multiLevelType w:val="hybridMultilevel"/>
    <w:tmpl w:val="288CE1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7A075D"/>
    <w:multiLevelType w:val="hybridMultilevel"/>
    <w:tmpl w:val="79F8A6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173D94"/>
    <w:multiLevelType w:val="hybridMultilevel"/>
    <w:tmpl w:val="0FD23834"/>
    <w:lvl w:ilvl="0" w:tplc="04030017">
      <w:start w:val="1"/>
      <w:numFmt w:val="lowerLetter"/>
      <w:lvlText w:val="%1)"/>
      <w:lvlJc w:val="left"/>
      <w:pPr>
        <w:ind w:left="720" w:hanging="360"/>
      </w:p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4A29E3"/>
    <w:multiLevelType w:val="hybridMultilevel"/>
    <w:tmpl w:val="D512B7A8"/>
    <w:lvl w:ilvl="0" w:tplc="1458E864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A05DC1"/>
    <w:multiLevelType w:val="hybridMultilevel"/>
    <w:tmpl w:val="E6BAFA24"/>
    <w:lvl w:ilvl="0" w:tplc="1458E864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2A06C3"/>
    <w:multiLevelType w:val="hybridMultilevel"/>
    <w:tmpl w:val="083E97E8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A87BB3"/>
    <w:multiLevelType w:val="hybridMultilevel"/>
    <w:tmpl w:val="B2C600AA"/>
    <w:lvl w:ilvl="0" w:tplc="D0F0255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9E175B"/>
    <w:multiLevelType w:val="hybridMultilevel"/>
    <w:tmpl w:val="8B163B62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8C6454"/>
    <w:multiLevelType w:val="hybridMultilevel"/>
    <w:tmpl w:val="60BED948"/>
    <w:lvl w:ilvl="0" w:tplc="04030017">
      <w:start w:val="1"/>
      <w:numFmt w:val="lowerLetter"/>
      <w:lvlText w:val="%1)"/>
      <w:lvlJc w:val="left"/>
      <w:pPr>
        <w:ind w:left="720" w:hanging="360"/>
      </w:p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A71B37"/>
    <w:multiLevelType w:val="hybridMultilevel"/>
    <w:tmpl w:val="A836915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BE0538"/>
    <w:multiLevelType w:val="hybridMultilevel"/>
    <w:tmpl w:val="DAEC236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5D50CF"/>
    <w:multiLevelType w:val="hybridMultilevel"/>
    <w:tmpl w:val="ABE05B6A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C00CFB"/>
    <w:multiLevelType w:val="hybridMultilevel"/>
    <w:tmpl w:val="DAEC236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552623"/>
    <w:multiLevelType w:val="hybridMultilevel"/>
    <w:tmpl w:val="654CA71C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2A6675E"/>
    <w:multiLevelType w:val="multilevel"/>
    <w:tmpl w:val="A2EE10D0"/>
    <w:styleLink w:val="Lista1"/>
    <w:lvl w:ilvl="0">
      <w:numFmt w:val="bullet"/>
      <w:lvlText w:val=""/>
      <w:lvlJc w:val="left"/>
      <w:pPr>
        <w:tabs>
          <w:tab w:val="num" w:pos="567"/>
        </w:tabs>
        <w:ind w:left="567" w:hanging="340"/>
      </w:pPr>
      <w:rPr>
        <w:rFonts w:ascii="Symbol" w:hAnsi="Symbol" w:hint="default"/>
        <w:color w:val="auto"/>
        <w:sz w:val="24"/>
      </w:rPr>
    </w:lvl>
    <w:lvl w:ilvl="1">
      <w:start w:val="1"/>
      <w:numFmt w:val="bullet"/>
      <w:lvlText w:val=""/>
      <w:lvlJc w:val="left"/>
      <w:pPr>
        <w:tabs>
          <w:tab w:val="num" w:pos="907"/>
        </w:tabs>
        <w:ind w:left="907" w:hanging="340"/>
      </w:pPr>
      <w:rPr>
        <w:rFonts w:ascii="Symbol" w:hAnsi="Symbol" w:hint="default"/>
        <w:color w:val="auto"/>
        <w:sz w:val="20"/>
      </w:rPr>
    </w:lvl>
    <w:lvl w:ilvl="2">
      <w:start w:val="1"/>
      <w:numFmt w:val="bullet"/>
      <w:lvlText w:val=""/>
      <w:lvlJc w:val="left"/>
      <w:pPr>
        <w:tabs>
          <w:tab w:val="num" w:pos="1247"/>
        </w:tabs>
        <w:ind w:left="1247" w:hanging="34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588"/>
        </w:tabs>
        <w:ind w:left="1588" w:hanging="341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28"/>
        </w:tabs>
        <w:ind w:left="1928" w:hanging="34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268"/>
        </w:tabs>
        <w:ind w:left="2268" w:hanging="34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608"/>
        </w:tabs>
        <w:ind w:left="2608" w:hanging="3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2948"/>
        </w:tabs>
        <w:ind w:left="2948" w:hanging="34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402"/>
        </w:tabs>
        <w:ind w:left="3402" w:hanging="454"/>
      </w:pPr>
      <w:rPr>
        <w:rFonts w:ascii="Wingdings" w:hAnsi="Wingdings" w:hint="default"/>
      </w:rPr>
    </w:lvl>
  </w:abstractNum>
  <w:abstractNum w:abstractNumId="16" w15:restartNumberingAfterBreak="0">
    <w:nsid w:val="235660DE"/>
    <w:multiLevelType w:val="hybridMultilevel"/>
    <w:tmpl w:val="BBFAD72A"/>
    <w:lvl w:ilvl="0" w:tplc="1458E864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C66C48"/>
    <w:multiLevelType w:val="hybridMultilevel"/>
    <w:tmpl w:val="951CD1B6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0134E8"/>
    <w:multiLevelType w:val="hybridMultilevel"/>
    <w:tmpl w:val="45D0BCB0"/>
    <w:lvl w:ilvl="0" w:tplc="D0F0255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F0F0FD1"/>
    <w:multiLevelType w:val="hybridMultilevel"/>
    <w:tmpl w:val="60BED948"/>
    <w:lvl w:ilvl="0" w:tplc="04030017">
      <w:start w:val="1"/>
      <w:numFmt w:val="lowerLetter"/>
      <w:lvlText w:val="%1)"/>
      <w:lvlJc w:val="left"/>
      <w:pPr>
        <w:ind w:left="720" w:hanging="360"/>
      </w:p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544D93"/>
    <w:multiLevelType w:val="hybridMultilevel"/>
    <w:tmpl w:val="93665D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3895522"/>
    <w:multiLevelType w:val="hybridMultilevel"/>
    <w:tmpl w:val="8D22E8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E51808"/>
    <w:multiLevelType w:val="hybridMultilevel"/>
    <w:tmpl w:val="4F143B48"/>
    <w:lvl w:ilvl="0" w:tplc="1458E864">
      <w:numFmt w:val="bullet"/>
      <w:lvlText w:val="•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3D7C7756"/>
    <w:multiLevelType w:val="hybridMultilevel"/>
    <w:tmpl w:val="CA92DF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FDC1E8A"/>
    <w:multiLevelType w:val="hybridMultilevel"/>
    <w:tmpl w:val="817CEA3A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38F13EE"/>
    <w:multiLevelType w:val="hybridMultilevel"/>
    <w:tmpl w:val="1396E148"/>
    <w:lvl w:ilvl="0" w:tplc="D0F0255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E23CF2"/>
    <w:multiLevelType w:val="hybridMultilevel"/>
    <w:tmpl w:val="A420E16A"/>
    <w:lvl w:ilvl="0" w:tplc="1458E864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E86927"/>
    <w:multiLevelType w:val="hybridMultilevel"/>
    <w:tmpl w:val="885A488E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A002D8F"/>
    <w:multiLevelType w:val="hybridMultilevel"/>
    <w:tmpl w:val="1F80BC48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A962162"/>
    <w:multiLevelType w:val="hybridMultilevel"/>
    <w:tmpl w:val="C2DE33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E431ED9"/>
    <w:multiLevelType w:val="hybridMultilevel"/>
    <w:tmpl w:val="60BED948"/>
    <w:lvl w:ilvl="0" w:tplc="04030017">
      <w:start w:val="1"/>
      <w:numFmt w:val="lowerLetter"/>
      <w:lvlText w:val="%1)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3273DFF"/>
    <w:multiLevelType w:val="hybridMultilevel"/>
    <w:tmpl w:val="DAEC236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38D2084"/>
    <w:multiLevelType w:val="hybridMultilevel"/>
    <w:tmpl w:val="50C610D2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81F73EA"/>
    <w:multiLevelType w:val="multilevel"/>
    <w:tmpl w:val="363C2502"/>
    <w:lvl w:ilvl="0">
      <w:start w:val="1"/>
      <w:numFmt w:val="decimal"/>
      <w:pStyle w:val="Ttol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ol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ol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ol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ol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ol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ol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ol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ol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4" w15:restartNumberingAfterBreak="0">
    <w:nsid w:val="60AC6C95"/>
    <w:multiLevelType w:val="hybridMultilevel"/>
    <w:tmpl w:val="A836915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1250EB4"/>
    <w:multiLevelType w:val="hybridMultilevel"/>
    <w:tmpl w:val="80F46FE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26F7E99"/>
    <w:multiLevelType w:val="hybridMultilevel"/>
    <w:tmpl w:val="A836915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C3D34A1"/>
    <w:multiLevelType w:val="hybridMultilevel"/>
    <w:tmpl w:val="654CA71C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ED52A78"/>
    <w:multiLevelType w:val="hybridMultilevel"/>
    <w:tmpl w:val="D7CA164E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F55627F"/>
    <w:multiLevelType w:val="hybridMultilevel"/>
    <w:tmpl w:val="60BED948"/>
    <w:lvl w:ilvl="0" w:tplc="04030017">
      <w:start w:val="1"/>
      <w:numFmt w:val="lowerLetter"/>
      <w:lvlText w:val="%1)"/>
      <w:lvlJc w:val="left"/>
      <w:pPr>
        <w:ind w:left="720" w:hanging="360"/>
      </w:p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0A94FF5"/>
    <w:multiLevelType w:val="hybridMultilevel"/>
    <w:tmpl w:val="3B684F1A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8274B12"/>
    <w:multiLevelType w:val="hybridMultilevel"/>
    <w:tmpl w:val="5AB0964A"/>
    <w:lvl w:ilvl="0" w:tplc="1458E864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4E1678"/>
    <w:multiLevelType w:val="hybridMultilevel"/>
    <w:tmpl w:val="6F86F940"/>
    <w:lvl w:ilvl="0" w:tplc="1458E864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2444687">
    <w:abstractNumId w:val="33"/>
  </w:num>
  <w:num w:numId="2" w16cid:durableId="156532561">
    <w:abstractNumId w:val="15"/>
  </w:num>
  <w:num w:numId="3" w16cid:durableId="1653753475">
    <w:abstractNumId w:val="12"/>
  </w:num>
  <w:num w:numId="4" w16cid:durableId="93747984">
    <w:abstractNumId w:val="28"/>
  </w:num>
  <w:num w:numId="5" w16cid:durableId="611862379">
    <w:abstractNumId w:val="17"/>
  </w:num>
  <w:num w:numId="6" w16cid:durableId="1299721628">
    <w:abstractNumId w:val="6"/>
  </w:num>
  <w:num w:numId="7" w16cid:durableId="123043492">
    <w:abstractNumId w:val="24"/>
  </w:num>
  <w:num w:numId="8" w16cid:durableId="15808826">
    <w:abstractNumId w:val="30"/>
  </w:num>
  <w:num w:numId="9" w16cid:durableId="1214846531">
    <w:abstractNumId w:val="39"/>
  </w:num>
  <w:num w:numId="10" w16cid:durableId="9531286">
    <w:abstractNumId w:val="9"/>
  </w:num>
  <w:num w:numId="11" w16cid:durableId="633487303">
    <w:abstractNumId w:val="19"/>
  </w:num>
  <w:num w:numId="12" w16cid:durableId="2094087151">
    <w:abstractNumId w:val="3"/>
  </w:num>
  <w:num w:numId="13" w16cid:durableId="968168685">
    <w:abstractNumId w:val="32"/>
  </w:num>
  <w:num w:numId="14" w16cid:durableId="2107312632">
    <w:abstractNumId w:val="29"/>
  </w:num>
  <w:num w:numId="15" w16cid:durableId="465247030">
    <w:abstractNumId w:val="20"/>
  </w:num>
  <w:num w:numId="16" w16cid:durableId="483276888">
    <w:abstractNumId w:val="11"/>
  </w:num>
  <w:num w:numId="17" w16cid:durableId="1152406800">
    <w:abstractNumId w:val="13"/>
  </w:num>
  <w:num w:numId="18" w16cid:durableId="1374427213">
    <w:abstractNumId w:val="31"/>
  </w:num>
  <w:num w:numId="19" w16cid:durableId="1306817287">
    <w:abstractNumId w:val="38"/>
  </w:num>
  <w:num w:numId="20" w16cid:durableId="526675801">
    <w:abstractNumId w:val="10"/>
  </w:num>
  <w:num w:numId="21" w16cid:durableId="475998254">
    <w:abstractNumId w:val="34"/>
  </w:num>
  <w:num w:numId="22" w16cid:durableId="412708186">
    <w:abstractNumId w:val="36"/>
  </w:num>
  <w:num w:numId="23" w16cid:durableId="1260486122">
    <w:abstractNumId w:val="1"/>
  </w:num>
  <w:num w:numId="24" w16cid:durableId="1243373043">
    <w:abstractNumId w:val="23"/>
  </w:num>
  <w:num w:numId="25" w16cid:durableId="2047758129">
    <w:abstractNumId w:val="4"/>
  </w:num>
  <w:num w:numId="26" w16cid:durableId="677855437">
    <w:abstractNumId w:val="41"/>
  </w:num>
  <w:num w:numId="27" w16cid:durableId="41637299">
    <w:abstractNumId w:val="5"/>
  </w:num>
  <w:num w:numId="28" w16cid:durableId="796605082">
    <w:abstractNumId w:val="42"/>
  </w:num>
  <w:num w:numId="29" w16cid:durableId="660231606">
    <w:abstractNumId w:val="16"/>
  </w:num>
  <w:num w:numId="30" w16cid:durableId="516887476">
    <w:abstractNumId w:val="37"/>
  </w:num>
  <w:num w:numId="31" w16cid:durableId="180705288">
    <w:abstractNumId w:val="35"/>
  </w:num>
  <w:num w:numId="32" w16cid:durableId="1478104302">
    <w:abstractNumId w:val="22"/>
  </w:num>
  <w:num w:numId="33" w16cid:durableId="972100350">
    <w:abstractNumId w:val="26"/>
  </w:num>
  <w:num w:numId="34" w16cid:durableId="1048801933">
    <w:abstractNumId w:val="21"/>
  </w:num>
  <w:num w:numId="35" w16cid:durableId="981810589">
    <w:abstractNumId w:val="2"/>
  </w:num>
  <w:num w:numId="36" w16cid:durableId="372459216">
    <w:abstractNumId w:val="14"/>
  </w:num>
  <w:num w:numId="37" w16cid:durableId="433941453">
    <w:abstractNumId w:val="0"/>
  </w:num>
  <w:num w:numId="38" w16cid:durableId="1740402296">
    <w:abstractNumId w:val="40"/>
  </w:num>
  <w:num w:numId="39" w16cid:durableId="590312957">
    <w:abstractNumId w:val="18"/>
  </w:num>
  <w:num w:numId="40" w16cid:durableId="2098479119">
    <w:abstractNumId w:val="8"/>
  </w:num>
  <w:num w:numId="41" w16cid:durableId="1074621614">
    <w:abstractNumId w:val="7"/>
  </w:num>
  <w:num w:numId="42" w16cid:durableId="939336317">
    <w:abstractNumId w:val="27"/>
  </w:num>
  <w:num w:numId="43" w16cid:durableId="724916117">
    <w:abstractNumId w:val="2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4337" style="v-text-anchor:middle" fillcolor="#fc0" stroke="f">
      <v:fill color="#fc0"/>
      <v:stroke weight="1pt" on="f"/>
      <v:shadow color="silver"/>
      <v:textbox inset="2.31139mm,1.1557mm,2.31139mm,1.1557mm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6D77"/>
    <w:rsid w:val="00005575"/>
    <w:rsid w:val="000076F7"/>
    <w:rsid w:val="00013BE4"/>
    <w:rsid w:val="00015D2E"/>
    <w:rsid w:val="0001695F"/>
    <w:rsid w:val="00022C17"/>
    <w:rsid w:val="000232EC"/>
    <w:rsid w:val="000252C9"/>
    <w:rsid w:val="000257A4"/>
    <w:rsid w:val="000279D7"/>
    <w:rsid w:val="00031671"/>
    <w:rsid w:val="00036E79"/>
    <w:rsid w:val="00037A2F"/>
    <w:rsid w:val="00040894"/>
    <w:rsid w:val="00040AB9"/>
    <w:rsid w:val="00041336"/>
    <w:rsid w:val="000415EE"/>
    <w:rsid w:val="00042385"/>
    <w:rsid w:val="0004362D"/>
    <w:rsid w:val="000445A9"/>
    <w:rsid w:val="00045681"/>
    <w:rsid w:val="000463DE"/>
    <w:rsid w:val="00046DC8"/>
    <w:rsid w:val="00046F3C"/>
    <w:rsid w:val="00047AFB"/>
    <w:rsid w:val="000524D0"/>
    <w:rsid w:val="00052A8E"/>
    <w:rsid w:val="000533C4"/>
    <w:rsid w:val="00053B46"/>
    <w:rsid w:val="00064553"/>
    <w:rsid w:val="000648EB"/>
    <w:rsid w:val="00064B7D"/>
    <w:rsid w:val="00064F78"/>
    <w:rsid w:val="00065F8B"/>
    <w:rsid w:val="000702C2"/>
    <w:rsid w:val="000713FB"/>
    <w:rsid w:val="00072D4E"/>
    <w:rsid w:val="0007782F"/>
    <w:rsid w:val="000906EF"/>
    <w:rsid w:val="000915E2"/>
    <w:rsid w:val="00096D24"/>
    <w:rsid w:val="000A1BDB"/>
    <w:rsid w:val="000A35EB"/>
    <w:rsid w:val="000A58D3"/>
    <w:rsid w:val="000B32E8"/>
    <w:rsid w:val="000C003D"/>
    <w:rsid w:val="000C0F58"/>
    <w:rsid w:val="000C48DD"/>
    <w:rsid w:val="000C5F0A"/>
    <w:rsid w:val="000C6959"/>
    <w:rsid w:val="000D3177"/>
    <w:rsid w:val="000D3A06"/>
    <w:rsid w:val="000E1997"/>
    <w:rsid w:val="000E73ED"/>
    <w:rsid w:val="000E7B70"/>
    <w:rsid w:val="000E7F6B"/>
    <w:rsid w:val="000F43AA"/>
    <w:rsid w:val="000F6122"/>
    <w:rsid w:val="00101098"/>
    <w:rsid w:val="00102946"/>
    <w:rsid w:val="00102DF7"/>
    <w:rsid w:val="00105528"/>
    <w:rsid w:val="00107A4C"/>
    <w:rsid w:val="00113D4C"/>
    <w:rsid w:val="00114B66"/>
    <w:rsid w:val="00122530"/>
    <w:rsid w:val="00124638"/>
    <w:rsid w:val="00124D94"/>
    <w:rsid w:val="0012568C"/>
    <w:rsid w:val="00126977"/>
    <w:rsid w:val="001277F7"/>
    <w:rsid w:val="0012789D"/>
    <w:rsid w:val="00130695"/>
    <w:rsid w:val="001351E0"/>
    <w:rsid w:val="00135210"/>
    <w:rsid w:val="00135CBB"/>
    <w:rsid w:val="00135F74"/>
    <w:rsid w:val="00136942"/>
    <w:rsid w:val="00136FE3"/>
    <w:rsid w:val="0014018C"/>
    <w:rsid w:val="00140F88"/>
    <w:rsid w:val="0014311D"/>
    <w:rsid w:val="0014338F"/>
    <w:rsid w:val="00143F87"/>
    <w:rsid w:val="00144A41"/>
    <w:rsid w:val="0015362B"/>
    <w:rsid w:val="00154841"/>
    <w:rsid w:val="00155E85"/>
    <w:rsid w:val="00157432"/>
    <w:rsid w:val="001601C0"/>
    <w:rsid w:val="001602CC"/>
    <w:rsid w:val="00160495"/>
    <w:rsid w:val="00161836"/>
    <w:rsid w:val="0016334E"/>
    <w:rsid w:val="00163A07"/>
    <w:rsid w:val="00164F79"/>
    <w:rsid w:val="00165BB0"/>
    <w:rsid w:val="00170FCF"/>
    <w:rsid w:val="0017205E"/>
    <w:rsid w:val="00172D18"/>
    <w:rsid w:val="00174D27"/>
    <w:rsid w:val="00175B37"/>
    <w:rsid w:val="00177CD2"/>
    <w:rsid w:val="00183E72"/>
    <w:rsid w:val="00184083"/>
    <w:rsid w:val="0018732B"/>
    <w:rsid w:val="001910CE"/>
    <w:rsid w:val="0019364B"/>
    <w:rsid w:val="00195714"/>
    <w:rsid w:val="001959AE"/>
    <w:rsid w:val="001A1635"/>
    <w:rsid w:val="001A1F33"/>
    <w:rsid w:val="001A21E1"/>
    <w:rsid w:val="001B3970"/>
    <w:rsid w:val="001B6A4B"/>
    <w:rsid w:val="001C5976"/>
    <w:rsid w:val="001D0094"/>
    <w:rsid w:val="001D0EB2"/>
    <w:rsid w:val="001D2192"/>
    <w:rsid w:val="001D2F7C"/>
    <w:rsid w:val="001D4218"/>
    <w:rsid w:val="001E2729"/>
    <w:rsid w:val="001E27C6"/>
    <w:rsid w:val="001E4BA5"/>
    <w:rsid w:val="001E583C"/>
    <w:rsid w:val="001E66ED"/>
    <w:rsid w:val="001F0216"/>
    <w:rsid w:val="001F0FA2"/>
    <w:rsid w:val="001F31D6"/>
    <w:rsid w:val="002053A7"/>
    <w:rsid w:val="002056B7"/>
    <w:rsid w:val="002068FD"/>
    <w:rsid w:val="002079A9"/>
    <w:rsid w:val="00210287"/>
    <w:rsid w:val="002108C8"/>
    <w:rsid w:val="002109F3"/>
    <w:rsid w:val="00215249"/>
    <w:rsid w:val="002158FC"/>
    <w:rsid w:val="00215DAC"/>
    <w:rsid w:val="00216342"/>
    <w:rsid w:val="00217E11"/>
    <w:rsid w:val="002221CA"/>
    <w:rsid w:val="002303F9"/>
    <w:rsid w:val="00231F13"/>
    <w:rsid w:val="002334DC"/>
    <w:rsid w:val="002341B1"/>
    <w:rsid w:val="00240CE8"/>
    <w:rsid w:val="0024565E"/>
    <w:rsid w:val="00251320"/>
    <w:rsid w:val="0025249D"/>
    <w:rsid w:val="002529A1"/>
    <w:rsid w:val="00265043"/>
    <w:rsid w:val="00271CF2"/>
    <w:rsid w:val="002741D8"/>
    <w:rsid w:val="00280508"/>
    <w:rsid w:val="00281671"/>
    <w:rsid w:val="002849AE"/>
    <w:rsid w:val="00294BF9"/>
    <w:rsid w:val="002A2EF7"/>
    <w:rsid w:val="002A5022"/>
    <w:rsid w:val="002A6E9C"/>
    <w:rsid w:val="002B0174"/>
    <w:rsid w:val="002B2286"/>
    <w:rsid w:val="002B5D3C"/>
    <w:rsid w:val="002B68F0"/>
    <w:rsid w:val="002C1163"/>
    <w:rsid w:val="002C553C"/>
    <w:rsid w:val="002D0241"/>
    <w:rsid w:val="002D22C3"/>
    <w:rsid w:val="002D3388"/>
    <w:rsid w:val="002D34A8"/>
    <w:rsid w:val="002D49E7"/>
    <w:rsid w:val="002E5E36"/>
    <w:rsid w:val="002F3D50"/>
    <w:rsid w:val="002F4184"/>
    <w:rsid w:val="002F6C37"/>
    <w:rsid w:val="00301878"/>
    <w:rsid w:val="003022D7"/>
    <w:rsid w:val="0030614A"/>
    <w:rsid w:val="003071AB"/>
    <w:rsid w:val="003114B6"/>
    <w:rsid w:val="0032028E"/>
    <w:rsid w:val="00320B9A"/>
    <w:rsid w:val="00324F9E"/>
    <w:rsid w:val="00325B87"/>
    <w:rsid w:val="00334743"/>
    <w:rsid w:val="0033524D"/>
    <w:rsid w:val="003361C4"/>
    <w:rsid w:val="00344470"/>
    <w:rsid w:val="0034727F"/>
    <w:rsid w:val="00357D9D"/>
    <w:rsid w:val="00362866"/>
    <w:rsid w:val="003633B6"/>
    <w:rsid w:val="003648B5"/>
    <w:rsid w:val="003665FD"/>
    <w:rsid w:val="00380121"/>
    <w:rsid w:val="003833C0"/>
    <w:rsid w:val="0038528C"/>
    <w:rsid w:val="00392FAB"/>
    <w:rsid w:val="00395119"/>
    <w:rsid w:val="00396601"/>
    <w:rsid w:val="00397673"/>
    <w:rsid w:val="003A13EE"/>
    <w:rsid w:val="003A2908"/>
    <w:rsid w:val="003A3721"/>
    <w:rsid w:val="003A6729"/>
    <w:rsid w:val="003B043C"/>
    <w:rsid w:val="003B04F3"/>
    <w:rsid w:val="003B1A87"/>
    <w:rsid w:val="003B2083"/>
    <w:rsid w:val="003B3315"/>
    <w:rsid w:val="003C4A7E"/>
    <w:rsid w:val="003C58F2"/>
    <w:rsid w:val="003C5A6D"/>
    <w:rsid w:val="003D74DC"/>
    <w:rsid w:val="003E5573"/>
    <w:rsid w:val="003F25CE"/>
    <w:rsid w:val="003F4219"/>
    <w:rsid w:val="003F4CAF"/>
    <w:rsid w:val="003F521E"/>
    <w:rsid w:val="00400945"/>
    <w:rsid w:val="004009EA"/>
    <w:rsid w:val="00401393"/>
    <w:rsid w:val="00401844"/>
    <w:rsid w:val="004059F2"/>
    <w:rsid w:val="00406B3B"/>
    <w:rsid w:val="00407F39"/>
    <w:rsid w:val="004163F7"/>
    <w:rsid w:val="00417BCE"/>
    <w:rsid w:val="0042002A"/>
    <w:rsid w:val="00420167"/>
    <w:rsid w:val="00421061"/>
    <w:rsid w:val="004230FF"/>
    <w:rsid w:val="00425886"/>
    <w:rsid w:val="004266CE"/>
    <w:rsid w:val="00430887"/>
    <w:rsid w:val="0043260A"/>
    <w:rsid w:val="0043528F"/>
    <w:rsid w:val="0043663F"/>
    <w:rsid w:val="004614DD"/>
    <w:rsid w:val="004703AA"/>
    <w:rsid w:val="00471129"/>
    <w:rsid w:val="00471BE9"/>
    <w:rsid w:val="0047324D"/>
    <w:rsid w:val="0047757F"/>
    <w:rsid w:val="004811B7"/>
    <w:rsid w:val="00483DD5"/>
    <w:rsid w:val="0049655E"/>
    <w:rsid w:val="004977D6"/>
    <w:rsid w:val="004A11DD"/>
    <w:rsid w:val="004A216C"/>
    <w:rsid w:val="004A339A"/>
    <w:rsid w:val="004A33B3"/>
    <w:rsid w:val="004A4148"/>
    <w:rsid w:val="004A4E8A"/>
    <w:rsid w:val="004A5124"/>
    <w:rsid w:val="004B3FF2"/>
    <w:rsid w:val="004B593B"/>
    <w:rsid w:val="004C736A"/>
    <w:rsid w:val="004C74B7"/>
    <w:rsid w:val="004D124C"/>
    <w:rsid w:val="004D2F78"/>
    <w:rsid w:val="004D2FA1"/>
    <w:rsid w:val="004D2FDF"/>
    <w:rsid w:val="004D4206"/>
    <w:rsid w:val="004D4D7A"/>
    <w:rsid w:val="004E15BB"/>
    <w:rsid w:val="004E7592"/>
    <w:rsid w:val="00515D1C"/>
    <w:rsid w:val="005205D9"/>
    <w:rsid w:val="00520944"/>
    <w:rsid w:val="00523C12"/>
    <w:rsid w:val="00524365"/>
    <w:rsid w:val="00524A4A"/>
    <w:rsid w:val="0053392D"/>
    <w:rsid w:val="005412D7"/>
    <w:rsid w:val="00550A91"/>
    <w:rsid w:val="00551620"/>
    <w:rsid w:val="00560D6A"/>
    <w:rsid w:val="00561645"/>
    <w:rsid w:val="00562E85"/>
    <w:rsid w:val="005633A3"/>
    <w:rsid w:val="00570F82"/>
    <w:rsid w:val="005750A6"/>
    <w:rsid w:val="00575B96"/>
    <w:rsid w:val="005805D4"/>
    <w:rsid w:val="00580A85"/>
    <w:rsid w:val="00581C39"/>
    <w:rsid w:val="00593118"/>
    <w:rsid w:val="005A2F8C"/>
    <w:rsid w:val="005A36AE"/>
    <w:rsid w:val="005A49A6"/>
    <w:rsid w:val="005A7B32"/>
    <w:rsid w:val="005B38B7"/>
    <w:rsid w:val="005D6041"/>
    <w:rsid w:val="005E4E68"/>
    <w:rsid w:val="005F1C8B"/>
    <w:rsid w:val="005F2ED4"/>
    <w:rsid w:val="005F72FD"/>
    <w:rsid w:val="0060292E"/>
    <w:rsid w:val="0060559E"/>
    <w:rsid w:val="006109BC"/>
    <w:rsid w:val="006130F6"/>
    <w:rsid w:val="00616AB7"/>
    <w:rsid w:val="006174C7"/>
    <w:rsid w:val="00620336"/>
    <w:rsid w:val="00624028"/>
    <w:rsid w:val="00626824"/>
    <w:rsid w:val="006272C6"/>
    <w:rsid w:val="00631BF1"/>
    <w:rsid w:val="00632BB6"/>
    <w:rsid w:val="006346A8"/>
    <w:rsid w:val="0064206F"/>
    <w:rsid w:val="00643296"/>
    <w:rsid w:val="00643478"/>
    <w:rsid w:val="006436B8"/>
    <w:rsid w:val="00646CB4"/>
    <w:rsid w:val="00646CF9"/>
    <w:rsid w:val="00652841"/>
    <w:rsid w:val="00652927"/>
    <w:rsid w:val="00653A7C"/>
    <w:rsid w:val="00655EAF"/>
    <w:rsid w:val="00656B9F"/>
    <w:rsid w:val="006578FF"/>
    <w:rsid w:val="00663176"/>
    <w:rsid w:val="006740B3"/>
    <w:rsid w:val="00677660"/>
    <w:rsid w:val="0068037F"/>
    <w:rsid w:val="00683906"/>
    <w:rsid w:val="0068393C"/>
    <w:rsid w:val="00685F31"/>
    <w:rsid w:val="00687255"/>
    <w:rsid w:val="00693228"/>
    <w:rsid w:val="0069436C"/>
    <w:rsid w:val="00694DBC"/>
    <w:rsid w:val="00695BAA"/>
    <w:rsid w:val="006A078F"/>
    <w:rsid w:val="006A1BF0"/>
    <w:rsid w:val="006A203F"/>
    <w:rsid w:val="006A4F26"/>
    <w:rsid w:val="006B0688"/>
    <w:rsid w:val="006B6BAC"/>
    <w:rsid w:val="006B75F4"/>
    <w:rsid w:val="006B7B52"/>
    <w:rsid w:val="006B7C23"/>
    <w:rsid w:val="006C1E5F"/>
    <w:rsid w:val="006C56CE"/>
    <w:rsid w:val="006C5F2E"/>
    <w:rsid w:val="006D01DA"/>
    <w:rsid w:val="006D2DB1"/>
    <w:rsid w:val="006D5E7A"/>
    <w:rsid w:val="006D6046"/>
    <w:rsid w:val="006D7EE8"/>
    <w:rsid w:val="006E181A"/>
    <w:rsid w:val="006E4B1F"/>
    <w:rsid w:val="006E61E7"/>
    <w:rsid w:val="006E6BD6"/>
    <w:rsid w:val="006E7536"/>
    <w:rsid w:val="006E790E"/>
    <w:rsid w:val="006E7F1D"/>
    <w:rsid w:val="006F3595"/>
    <w:rsid w:val="006F35B7"/>
    <w:rsid w:val="006F7B24"/>
    <w:rsid w:val="00700C03"/>
    <w:rsid w:val="0070197B"/>
    <w:rsid w:val="00704F5D"/>
    <w:rsid w:val="00707639"/>
    <w:rsid w:val="00715904"/>
    <w:rsid w:val="0071612D"/>
    <w:rsid w:val="00722588"/>
    <w:rsid w:val="00723876"/>
    <w:rsid w:val="00727C78"/>
    <w:rsid w:val="00730367"/>
    <w:rsid w:val="00730EF4"/>
    <w:rsid w:val="00731BCE"/>
    <w:rsid w:val="0073237D"/>
    <w:rsid w:val="00734257"/>
    <w:rsid w:val="007371B2"/>
    <w:rsid w:val="007418F4"/>
    <w:rsid w:val="00742437"/>
    <w:rsid w:val="00742725"/>
    <w:rsid w:val="00750AD8"/>
    <w:rsid w:val="007519B9"/>
    <w:rsid w:val="00751DB2"/>
    <w:rsid w:val="00752BA3"/>
    <w:rsid w:val="00754455"/>
    <w:rsid w:val="007554F2"/>
    <w:rsid w:val="007559B7"/>
    <w:rsid w:val="00762938"/>
    <w:rsid w:val="00763387"/>
    <w:rsid w:val="007650F5"/>
    <w:rsid w:val="00766118"/>
    <w:rsid w:val="00766226"/>
    <w:rsid w:val="007717BD"/>
    <w:rsid w:val="00773B3C"/>
    <w:rsid w:val="00775922"/>
    <w:rsid w:val="007770B2"/>
    <w:rsid w:val="007802C4"/>
    <w:rsid w:val="007864CA"/>
    <w:rsid w:val="007902F5"/>
    <w:rsid w:val="00790A15"/>
    <w:rsid w:val="00790F7F"/>
    <w:rsid w:val="00795D55"/>
    <w:rsid w:val="00797EFA"/>
    <w:rsid w:val="007A44A8"/>
    <w:rsid w:val="007A651C"/>
    <w:rsid w:val="007B26A2"/>
    <w:rsid w:val="007B39A5"/>
    <w:rsid w:val="007C6D77"/>
    <w:rsid w:val="007D1E19"/>
    <w:rsid w:val="007D260F"/>
    <w:rsid w:val="007D5AB1"/>
    <w:rsid w:val="007D6CDA"/>
    <w:rsid w:val="007E12F3"/>
    <w:rsid w:val="007E308F"/>
    <w:rsid w:val="007E7EF8"/>
    <w:rsid w:val="007F01CB"/>
    <w:rsid w:val="007F0F6A"/>
    <w:rsid w:val="007F3357"/>
    <w:rsid w:val="007F7ED0"/>
    <w:rsid w:val="00811F6A"/>
    <w:rsid w:val="0082129C"/>
    <w:rsid w:val="00821347"/>
    <w:rsid w:val="008221A3"/>
    <w:rsid w:val="00822C4A"/>
    <w:rsid w:val="00824327"/>
    <w:rsid w:val="00826AD5"/>
    <w:rsid w:val="0082788C"/>
    <w:rsid w:val="008316FA"/>
    <w:rsid w:val="00832BB7"/>
    <w:rsid w:val="008349F6"/>
    <w:rsid w:val="00840C15"/>
    <w:rsid w:val="00842E54"/>
    <w:rsid w:val="0085071E"/>
    <w:rsid w:val="00852885"/>
    <w:rsid w:val="00856811"/>
    <w:rsid w:val="00860677"/>
    <w:rsid w:val="0086299A"/>
    <w:rsid w:val="0086529B"/>
    <w:rsid w:val="00872F4D"/>
    <w:rsid w:val="00875A1D"/>
    <w:rsid w:val="00875DF1"/>
    <w:rsid w:val="00881855"/>
    <w:rsid w:val="008818A5"/>
    <w:rsid w:val="00886450"/>
    <w:rsid w:val="008869D7"/>
    <w:rsid w:val="0089401F"/>
    <w:rsid w:val="00894376"/>
    <w:rsid w:val="00896C3E"/>
    <w:rsid w:val="008A1925"/>
    <w:rsid w:val="008A288C"/>
    <w:rsid w:val="008A6C54"/>
    <w:rsid w:val="008A797E"/>
    <w:rsid w:val="008B4E4D"/>
    <w:rsid w:val="008C6B43"/>
    <w:rsid w:val="008E2317"/>
    <w:rsid w:val="008E752F"/>
    <w:rsid w:val="008F2CF8"/>
    <w:rsid w:val="008F4DFE"/>
    <w:rsid w:val="008F5A88"/>
    <w:rsid w:val="009010E6"/>
    <w:rsid w:val="009144B2"/>
    <w:rsid w:val="009147A9"/>
    <w:rsid w:val="009170B1"/>
    <w:rsid w:val="00920722"/>
    <w:rsid w:val="00922C9E"/>
    <w:rsid w:val="00923454"/>
    <w:rsid w:val="00924620"/>
    <w:rsid w:val="00925B95"/>
    <w:rsid w:val="0093041D"/>
    <w:rsid w:val="00930C95"/>
    <w:rsid w:val="00934AA9"/>
    <w:rsid w:val="00935050"/>
    <w:rsid w:val="00943763"/>
    <w:rsid w:val="00950436"/>
    <w:rsid w:val="00953865"/>
    <w:rsid w:val="009538AA"/>
    <w:rsid w:val="00953A95"/>
    <w:rsid w:val="00962E78"/>
    <w:rsid w:val="009651CD"/>
    <w:rsid w:val="00970317"/>
    <w:rsid w:val="009724D4"/>
    <w:rsid w:val="009727A4"/>
    <w:rsid w:val="00973326"/>
    <w:rsid w:val="00975C61"/>
    <w:rsid w:val="00975E98"/>
    <w:rsid w:val="00976824"/>
    <w:rsid w:val="009809DE"/>
    <w:rsid w:val="00984726"/>
    <w:rsid w:val="009848D4"/>
    <w:rsid w:val="00990FF0"/>
    <w:rsid w:val="00992BB5"/>
    <w:rsid w:val="00992D57"/>
    <w:rsid w:val="009947CC"/>
    <w:rsid w:val="009A7BF7"/>
    <w:rsid w:val="009A7DE2"/>
    <w:rsid w:val="009B046F"/>
    <w:rsid w:val="009B25E2"/>
    <w:rsid w:val="009B36B0"/>
    <w:rsid w:val="009C09EC"/>
    <w:rsid w:val="009D1E7D"/>
    <w:rsid w:val="009E4E29"/>
    <w:rsid w:val="009E6D5D"/>
    <w:rsid w:val="009F18AB"/>
    <w:rsid w:val="009F1C0F"/>
    <w:rsid w:val="009F2369"/>
    <w:rsid w:val="009F5134"/>
    <w:rsid w:val="009F5C13"/>
    <w:rsid w:val="00A0411E"/>
    <w:rsid w:val="00A0769A"/>
    <w:rsid w:val="00A079DB"/>
    <w:rsid w:val="00A10C40"/>
    <w:rsid w:val="00A10E54"/>
    <w:rsid w:val="00A11734"/>
    <w:rsid w:val="00A12F01"/>
    <w:rsid w:val="00A152FA"/>
    <w:rsid w:val="00A22ABD"/>
    <w:rsid w:val="00A237CC"/>
    <w:rsid w:val="00A24442"/>
    <w:rsid w:val="00A269B3"/>
    <w:rsid w:val="00A31B08"/>
    <w:rsid w:val="00A33570"/>
    <w:rsid w:val="00A3432E"/>
    <w:rsid w:val="00A37099"/>
    <w:rsid w:val="00A427C6"/>
    <w:rsid w:val="00A43135"/>
    <w:rsid w:val="00A4566E"/>
    <w:rsid w:val="00A4639C"/>
    <w:rsid w:val="00A473DB"/>
    <w:rsid w:val="00A47F14"/>
    <w:rsid w:val="00A604B7"/>
    <w:rsid w:val="00A60FA6"/>
    <w:rsid w:val="00A706A9"/>
    <w:rsid w:val="00A70E4E"/>
    <w:rsid w:val="00A71160"/>
    <w:rsid w:val="00A72F86"/>
    <w:rsid w:val="00A75B9F"/>
    <w:rsid w:val="00A75CBB"/>
    <w:rsid w:val="00A7742B"/>
    <w:rsid w:val="00A81C6E"/>
    <w:rsid w:val="00A86E9D"/>
    <w:rsid w:val="00A8783B"/>
    <w:rsid w:val="00A9046C"/>
    <w:rsid w:val="00A97CBC"/>
    <w:rsid w:val="00AA5DA7"/>
    <w:rsid w:val="00AA6929"/>
    <w:rsid w:val="00AA7249"/>
    <w:rsid w:val="00AB3DDF"/>
    <w:rsid w:val="00AB5F96"/>
    <w:rsid w:val="00AB73F6"/>
    <w:rsid w:val="00AC483B"/>
    <w:rsid w:val="00AC48C4"/>
    <w:rsid w:val="00AD278D"/>
    <w:rsid w:val="00AD3666"/>
    <w:rsid w:val="00AE1809"/>
    <w:rsid w:val="00AE5B37"/>
    <w:rsid w:val="00AF03C4"/>
    <w:rsid w:val="00AF0562"/>
    <w:rsid w:val="00AF0DFB"/>
    <w:rsid w:val="00AF15B1"/>
    <w:rsid w:val="00B021B3"/>
    <w:rsid w:val="00B02E9D"/>
    <w:rsid w:val="00B109A7"/>
    <w:rsid w:val="00B14CCB"/>
    <w:rsid w:val="00B213D5"/>
    <w:rsid w:val="00B2452E"/>
    <w:rsid w:val="00B2488A"/>
    <w:rsid w:val="00B3522C"/>
    <w:rsid w:val="00B35922"/>
    <w:rsid w:val="00B3725C"/>
    <w:rsid w:val="00B37951"/>
    <w:rsid w:val="00B42960"/>
    <w:rsid w:val="00B44124"/>
    <w:rsid w:val="00B45700"/>
    <w:rsid w:val="00B459C9"/>
    <w:rsid w:val="00B45F9A"/>
    <w:rsid w:val="00B463FA"/>
    <w:rsid w:val="00B463FB"/>
    <w:rsid w:val="00B51F28"/>
    <w:rsid w:val="00B53213"/>
    <w:rsid w:val="00B53F8A"/>
    <w:rsid w:val="00B546D0"/>
    <w:rsid w:val="00B570B0"/>
    <w:rsid w:val="00B57B7B"/>
    <w:rsid w:val="00B60CF2"/>
    <w:rsid w:val="00B63070"/>
    <w:rsid w:val="00B67318"/>
    <w:rsid w:val="00B67BB2"/>
    <w:rsid w:val="00B71DD5"/>
    <w:rsid w:val="00B76295"/>
    <w:rsid w:val="00B7655B"/>
    <w:rsid w:val="00B81B00"/>
    <w:rsid w:val="00B83E1F"/>
    <w:rsid w:val="00BA0258"/>
    <w:rsid w:val="00BA045D"/>
    <w:rsid w:val="00BA3EF1"/>
    <w:rsid w:val="00BA6327"/>
    <w:rsid w:val="00BA6977"/>
    <w:rsid w:val="00BB5A02"/>
    <w:rsid w:val="00BB63D5"/>
    <w:rsid w:val="00BC1ADE"/>
    <w:rsid w:val="00BC23C7"/>
    <w:rsid w:val="00BD1A0A"/>
    <w:rsid w:val="00BD2407"/>
    <w:rsid w:val="00BD4A21"/>
    <w:rsid w:val="00BE0166"/>
    <w:rsid w:val="00BE518F"/>
    <w:rsid w:val="00BE6632"/>
    <w:rsid w:val="00BE69F5"/>
    <w:rsid w:val="00BF552D"/>
    <w:rsid w:val="00C032EE"/>
    <w:rsid w:val="00C068FB"/>
    <w:rsid w:val="00C13F13"/>
    <w:rsid w:val="00C16FE2"/>
    <w:rsid w:val="00C212C9"/>
    <w:rsid w:val="00C22CE9"/>
    <w:rsid w:val="00C270E6"/>
    <w:rsid w:val="00C27F47"/>
    <w:rsid w:val="00C31D32"/>
    <w:rsid w:val="00C3420B"/>
    <w:rsid w:val="00C35CA6"/>
    <w:rsid w:val="00C4110D"/>
    <w:rsid w:val="00C412E4"/>
    <w:rsid w:val="00C5072E"/>
    <w:rsid w:val="00C5213A"/>
    <w:rsid w:val="00C55F4D"/>
    <w:rsid w:val="00C56BC4"/>
    <w:rsid w:val="00C57F72"/>
    <w:rsid w:val="00C621F4"/>
    <w:rsid w:val="00C64D16"/>
    <w:rsid w:val="00C70391"/>
    <w:rsid w:val="00C7213B"/>
    <w:rsid w:val="00C74FFA"/>
    <w:rsid w:val="00C752BF"/>
    <w:rsid w:val="00C7713B"/>
    <w:rsid w:val="00C82616"/>
    <w:rsid w:val="00C856E9"/>
    <w:rsid w:val="00C863D8"/>
    <w:rsid w:val="00C87F58"/>
    <w:rsid w:val="00C94A7F"/>
    <w:rsid w:val="00C94C23"/>
    <w:rsid w:val="00C95E22"/>
    <w:rsid w:val="00C96F5C"/>
    <w:rsid w:val="00CA0A6E"/>
    <w:rsid w:val="00CA1AE9"/>
    <w:rsid w:val="00CA7FCC"/>
    <w:rsid w:val="00CB3054"/>
    <w:rsid w:val="00CB37C8"/>
    <w:rsid w:val="00CB69DB"/>
    <w:rsid w:val="00CB7A3C"/>
    <w:rsid w:val="00CB7B63"/>
    <w:rsid w:val="00CC0A19"/>
    <w:rsid w:val="00CC2277"/>
    <w:rsid w:val="00CC22E4"/>
    <w:rsid w:val="00CC2DA5"/>
    <w:rsid w:val="00CC2EAD"/>
    <w:rsid w:val="00CC48C5"/>
    <w:rsid w:val="00CD000A"/>
    <w:rsid w:val="00CD2B29"/>
    <w:rsid w:val="00CD2DE2"/>
    <w:rsid w:val="00CE45B4"/>
    <w:rsid w:val="00CE51B6"/>
    <w:rsid w:val="00CE75FD"/>
    <w:rsid w:val="00D00BDF"/>
    <w:rsid w:val="00D01B00"/>
    <w:rsid w:val="00D03D4B"/>
    <w:rsid w:val="00D04965"/>
    <w:rsid w:val="00D05180"/>
    <w:rsid w:val="00D06F06"/>
    <w:rsid w:val="00D141DF"/>
    <w:rsid w:val="00D14B4E"/>
    <w:rsid w:val="00D16132"/>
    <w:rsid w:val="00D2224D"/>
    <w:rsid w:val="00D22439"/>
    <w:rsid w:val="00D225BE"/>
    <w:rsid w:val="00D22F40"/>
    <w:rsid w:val="00D311F3"/>
    <w:rsid w:val="00D3423C"/>
    <w:rsid w:val="00D345A3"/>
    <w:rsid w:val="00D366C7"/>
    <w:rsid w:val="00D368C1"/>
    <w:rsid w:val="00D42BD9"/>
    <w:rsid w:val="00D42F2D"/>
    <w:rsid w:val="00D44CF0"/>
    <w:rsid w:val="00D45154"/>
    <w:rsid w:val="00D515F6"/>
    <w:rsid w:val="00D52649"/>
    <w:rsid w:val="00D575A8"/>
    <w:rsid w:val="00D66C47"/>
    <w:rsid w:val="00D704D7"/>
    <w:rsid w:val="00D734DF"/>
    <w:rsid w:val="00D73D17"/>
    <w:rsid w:val="00D759A9"/>
    <w:rsid w:val="00D770A4"/>
    <w:rsid w:val="00D77260"/>
    <w:rsid w:val="00D77556"/>
    <w:rsid w:val="00D80B5A"/>
    <w:rsid w:val="00D843BC"/>
    <w:rsid w:val="00D8590D"/>
    <w:rsid w:val="00D93775"/>
    <w:rsid w:val="00D966EE"/>
    <w:rsid w:val="00DA03EB"/>
    <w:rsid w:val="00DA4718"/>
    <w:rsid w:val="00DA5C31"/>
    <w:rsid w:val="00DB0118"/>
    <w:rsid w:val="00DB3D30"/>
    <w:rsid w:val="00DB3D97"/>
    <w:rsid w:val="00DC237C"/>
    <w:rsid w:val="00DC7D8F"/>
    <w:rsid w:val="00DD6CB8"/>
    <w:rsid w:val="00DE5308"/>
    <w:rsid w:val="00DF0C23"/>
    <w:rsid w:val="00DF2355"/>
    <w:rsid w:val="00DF254B"/>
    <w:rsid w:val="00DF5400"/>
    <w:rsid w:val="00E00EFB"/>
    <w:rsid w:val="00E0106B"/>
    <w:rsid w:val="00E0209A"/>
    <w:rsid w:val="00E03478"/>
    <w:rsid w:val="00E056B2"/>
    <w:rsid w:val="00E11DBC"/>
    <w:rsid w:val="00E14555"/>
    <w:rsid w:val="00E176B5"/>
    <w:rsid w:val="00E1773E"/>
    <w:rsid w:val="00E17C4F"/>
    <w:rsid w:val="00E21D4C"/>
    <w:rsid w:val="00E2393B"/>
    <w:rsid w:val="00E31BE2"/>
    <w:rsid w:val="00E325DC"/>
    <w:rsid w:val="00E33834"/>
    <w:rsid w:val="00E368B2"/>
    <w:rsid w:val="00E37E69"/>
    <w:rsid w:val="00E403BF"/>
    <w:rsid w:val="00E42045"/>
    <w:rsid w:val="00E4295B"/>
    <w:rsid w:val="00E42B6B"/>
    <w:rsid w:val="00E562B3"/>
    <w:rsid w:val="00E606AB"/>
    <w:rsid w:val="00E640A8"/>
    <w:rsid w:val="00E71490"/>
    <w:rsid w:val="00E718BB"/>
    <w:rsid w:val="00E71C51"/>
    <w:rsid w:val="00E74CFE"/>
    <w:rsid w:val="00E75986"/>
    <w:rsid w:val="00E760DA"/>
    <w:rsid w:val="00E81D41"/>
    <w:rsid w:val="00E84470"/>
    <w:rsid w:val="00E86829"/>
    <w:rsid w:val="00E86DA7"/>
    <w:rsid w:val="00E918E2"/>
    <w:rsid w:val="00E932CB"/>
    <w:rsid w:val="00E95325"/>
    <w:rsid w:val="00EA3ACB"/>
    <w:rsid w:val="00EA6836"/>
    <w:rsid w:val="00EA6D5E"/>
    <w:rsid w:val="00EA730C"/>
    <w:rsid w:val="00EB1108"/>
    <w:rsid w:val="00EB14E1"/>
    <w:rsid w:val="00EB16E3"/>
    <w:rsid w:val="00EC06DF"/>
    <w:rsid w:val="00EC0C20"/>
    <w:rsid w:val="00EC2DF4"/>
    <w:rsid w:val="00EC4DCD"/>
    <w:rsid w:val="00EC4DFC"/>
    <w:rsid w:val="00EC7913"/>
    <w:rsid w:val="00ED1953"/>
    <w:rsid w:val="00ED3813"/>
    <w:rsid w:val="00ED6B67"/>
    <w:rsid w:val="00EE5A54"/>
    <w:rsid w:val="00EE671A"/>
    <w:rsid w:val="00EF1274"/>
    <w:rsid w:val="00EF473B"/>
    <w:rsid w:val="00F0174D"/>
    <w:rsid w:val="00F03CA6"/>
    <w:rsid w:val="00F047F8"/>
    <w:rsid w:val="00F057AE"/>
    <w:rsid w:val="00F0646C"/>
    <w:rsid w:val="00F07572"/>
    <w:rsid w:val="00F07938"/>
    <w:rsid w:val="00F07EAD"/>
    <w:rsid w:val="00F10EF4"/>
    <w:rsid w:val="00F13E9C"/>
    <w:rsid w:val="00F17C7E"/>
    <w:rsid w:val="00F24893"/>
    <w:rsid w:val="00F26421"/>
    <w:rsid w:val="00F27615"/>
    <w:rsid w:val="00F31262"/>
    <w:rsid w:val="00F319F9"/>
    <w:rsid w:val="00F3363E"/>
    <w:rsid w:val="00F448D6"/>
    <w:rsid w:val="00F44FCB"/>
    <w:rsid w:val="00F507DC"/>
    <w:rsid w:val="00F521E8"/>
    <w:rsid w:val="00F52D73"/>
    <w:rsid w:val="00F57454"/>
    <w:rsid w:val="00F57601"/>
    <w:rsid w:val="00F61763"/>
    <w:rsid w:val="00F6325A"/>
    <w:rsid w:val="00F64FA7"/>
    <w:rsid w:val="00F65474"/>
    <w:rsid w:val="00F65C0A"/>
    <w:rsid w:val="00F66249"/>
    <w:rsid w:val="00F72EF7"/>
    <w:rsid w:val="00F75C67"/>
    <w:rsid w:val="00F7616C"/>
    <w:rsid w:val="00F87E68"/>
    <w:rsid w:val="00F92F34"/>
    <w:rsid w:val="00F93432"/>
    <w:rsid w:val="00F940E9"/>
    <w:rsid w:val="00F97C1E"/>
    <w:rsid w:val="00FA4341"/>
    <w:rsid w:val="00FB2F21"/>
    <w:rsid w:val="00FB30C9"/>
    <w:rsid w:val="00FB3F64"/>
    <w:rsid w:val="00FC0381"/>
    <w:rsid w:val="00FC3AEE"/>
    <w:rsid w:val="00FC5880"/>
    <w:rsid w:val="00FD0365"/>
    <w:rsid w:val="00FD3123"/>
    <w:rsid w:val="00FD7A2F"/>
    <w:rsid w:val="00FE713E"/>
    <w:rsid w:val="00FF2897"/>
    <w:rsid w:val="00FF47D6"/>
    <w:rsid w:val="00FF51EF"/>
    <w:rsid w:val="00FF6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7" style="v-text-anchor:middle" fillcolor="#fc0" stroke="f">
      <v:fill color="#fc0"/>
      <v:stroke weight="1pt" on="f"/>
      <v:shadow color="silver"/>
      <v:textbox inset="2.31139mm,1.1557mm,2.31139mm,1.1557mm"/>
    </o:shapedefaults>
    <o:shapelayout v:ext="edit">
      <o:idmap v:ext="edit" data="1"/>
    </o:shapelayout>
  </w:shapeDefaults>
  <w:decimalSymbol w:val=","/>
  <w:listSeparator w:val=";"/>
  <w14:docId w14:val="7914579C"/>
  <w15:docId w15:val="{6281CADF-83D5-4030-A3A9-3235D17EF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ca-ES" w:eastAsia="ca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E308F"/>
    <w:pPr>
      <w:spacing w:line="360" w:lineRule="auto"/>
      <w:jc w:val="both"/>
    </w:pPr>
    <w:rPr>
      <w:rFonts w:asciiTheme="minorHAnsi" w:hAnsiTheme="minorHAnsi"/>
      <w:sz w:val="22"/>
      <w:lang w:eastAsia="en-US"/>
    </w:rPr>
  </w:style>
  <w:style w:type="paragraph" w:styleId="Ttol1">
    <w:name w:val="heading 1"/>
    <w:basedOn w:val="Normal"/>
    <w:next w:val="Normal"/>
    <w:link w:val="Ttol1Car"/>
    <w:qFormat/>
    <w:rsid w:val="00E03478"/>
    <w:pPr>
      <w:keepNext/>
      <w:pageBreakBefore/>
      <w:numPr>
        <w:numId w:val="1"/>
      </w:numPr>
      <w:spacing w:after="240"/>
      <w:ind w:left="431" w:hanging="431"/>
      <w:outlineLvl w:val="0"/>
    </w:pPr>
    <w:rPr>
      <w:b/>
      <w:caps/>
      <w:color w:val="1F2A6A"/>
      <w:kern w:val="28"/>
      <w:sz w:val="28"/>
    </w:rPr>
  </w:style>
  <w:style w:type="paragraph" w:styleId="Ttol2">
    <w:name w:val="heading 2"/>
    <w:basedOn w:val="Normal"/>
    <w:next w:val="Normal"/>
    <w:link w:val="Ttol2Car"/>
    <w:qFormat/>
    <w:rsid w:val="00CA1AE9"/>
    <w:pPr>
      <w:keepNext/>
      <w:numPr>
        <w:ilvl w:val="1"/>
        <w:numId w:val="1"/>
      </w:numPr>
      <w:spacing w:before="360" w:after="240"/>
      <w:outlineLvl w:val="1"/>
    </w:pPr>
    <w:rPr>
      <w:b/>
      <w:smallCaps/>
      <w:color w:val="000000" w:themeColor="text1"/>
    </w:rPr>
  </w:style>
  <w:style w:type="paragraph" w:styleId="Ttol3">
    <w:name w:val="heading 3"/>
    <w:basedOn w:val="Normal"/>
    <w:next w:val="Normal"/>
    <w:qFormat/>
    <w:pPr>
      <w:keepNext/>
      <w:numPr>
        <w:ilvl w:val="2"/>
        <w:numId w:val="1"/>
      </w:numPr>
      <w:spacing w:before="360" w:after="240"/>
      <w:outlineLvl w:val="2"/>
    </w:pPr>
    <w:rPr>
      <w:i/>
    </w:rPr>
  </w:style>
  <w:style w:type="paragraph" w:styleId="Ttol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</w:style>
  <w:style w:type="paragraph" w:styleId="Ttol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</w:style>
  <w:style w:type="paragraph" w:styleId="Ttol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i/>
    </w:rPr>
  </w:style>
  <w:style w:type="paragraph" w:styleId="Ttol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tol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tol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numbering" w:customStyle="1" w:styleId="Lista1">
    <w:name w:val="Lista1"/>
    <w:basedOn w:val="Sensellista"/>
    <w:rsid w:val="002B68F0"/>
    <w:pPr>
      <w:numPr>
        <w:numId w:val="2"/>
      </w:numPr>
    </w:pPr>
  </w:style>
  <w:style w:type="paragraph" w:styleId="Peu">
    <w:name w:val="footer"/>
    <w:basedOn w:val="Normal"/>
    <w:pPr>
      <w:tabs>
        <w:tab w:val="center" w:pos="4320"/>
        <w:tab w:val="right" w:pos="8640"/>
      </w:tabs>
    </w:pPr>
  </w:style>
  <w:style w:type="paragraph" w:styleId="Capalera">
    <w:name w:val="header"/>
    <w:basedOn w:val="Normal"/>
    <w:pPr>
      <w:tabs>
        <w:tab w:val="center" w:pos="4320"/>
        <w:tab w:val="right" w:pos="8640"/>
      </w:tabs>
    </w:pPr>
  </w:style>
  <w:style w:type="paragraph" w:styleId="ndex1">
    <w:name w:val="index 1"/>
    <w:basedOn w:val="Normal"/>
    <w:next w:val="Normal"/>
    <w:autoRedefine/>
    <w:semiHidden/>
    <w:pPr>
      <w:ind w:left="240" w:hanging="240"/>
    </w:pPr>
    <w:rPr>
      <w:rFonts w:ascii="Times New Roman" w:hAnsi="Times New Roman"/>
      <w:sz w:val="20"/>
    </w:rPr>
  </w:style>
  <w:style w:type="paragraph" w:styleId="ndex2">
    <w:name w:val="index 2"/>
    <w:basedOn w:val="Normal"/>
    <w:next w:val="Normal"/>
    <w:autoRedefine/>
    <w:semiHidden/>
    <w:pPr>
      <w:ind w:left="480" w:hanging="240"/>
    </w:pPr>
    <w:rPr>
      <w:rFonts w:ascii="Times New Roman" w:hAnsi="Times New Roman"/>
      <w:sz w:val="20"/>
    </w:rPr>
  </w:style>
  <w:style w:type="paragraph" w:styleId="ndex3">
    <w:name w:val="index 3"/>
    <w:basedOn w:val="Normal"/>
    <w:next w:val="Normal"/>
    <w:autoRedefine/>
    <w:semiHidden/>
    <w:pPr>
      <w:ind w:left="720" w:hanging="240"/>
    </w:pPr>
    <w:rPr>
      <w:rFonts w:ascii="Times New Roman" w:hAnsi="Times New Roman"/>
      <w:sz w:val="20"/>
    </w:rPr>
  </w:style>
  <w:style w:type="paragraph" w:styleId="ndex4">
    <w:name w:val="index 4"/>
    <w:basedOn w:val="Normal"/>
    <w:next w:val="Normal"/>
    <w:autoRedefine/>
    <w:semiHidden/>
    <w:pPr>
      <w:ind w:left="960" w:hanging="240"/>
    </w:pPr>
    <w:rPr>
      <w:rFonts w:ascii="Times New Roman" w:hAnsi="Times New Roman"/>
      <w:sz w:val="20"/>
    </w:rPr>
  </w:style>
  <w:style w:type="paragraph" w:styleId="ndex5">
    <w:name w:val="index 5"/>
    <w:basedOn w:val="Normal"/>
    <w:next w:val="Normal"/>
    <w:autoRedefine/>
    <w:semiHidden/>
    <w:pPr>
      <w:ind w:left="1200" w:hanging="240"/>
    </w:pPr>
    <w:rPr>
      <w:rFonts w:ascii="Times New Roman" w:hAnsi="Times New Roman"/>
      <w:sz w:val="20"/>
    </w:rPr>
  </w:style>
  <w:style w:type="paragraph" w:styleId="ndex6">
    <w:name w:val="index 6"/>
    <w:basedOn w:val="Normal"/>
    <w:next w:val="Normal"/>
    <w:autoRedefine/>
    <w:semiHidden/>
    <w:pPr>
      <w:ind w:left="1440" w:hanging="240"/>
    </w:pPr>
    <w:rPr>
      <w:rFonts w:ascii="Times New Roman" w:hAnsi="Times New Roman"/>
      <w:sz w:val="20"/>
    </w:rPr>
  </w:style>
  <w:style w:type="paragraph" w:styleId="ndex7">
    <w:name w:val="index 7"/>
    <w:basedOn w:val="Normal"/>
    <w:next w:val="Normal"/>
    <w:autoRedefine/>
    <w:semiHidden/>
    <w:pPr>
      <w:ind w:left="1680" w:hanging="240"/>
    </w:pPr>
    <w:rPr>
      <w:rFonts w:ascii="Times New Roman" w:hAnsi="Times New Roman"/>
      <w:sz w:val="20"/>
    </w:rPr>
  </w:style>
  <w:style w:type="paragraph" w:styleId="ndex8">
    <w:name w:val="index 8"/>
    <w:basedOn w:val="Normal"/>
    <w:next w:val="Normal"/>
    <w:autoRedefine/>
    <w:semiHidden/>
    <w:pPr>
      <w:ind w:left="1920" w:hanging="240"/>
    </w:pPr>
    <w:rPr>
      <w:rFonts w:ascii="Times New Roman" w:hAnsi="Times New Roman"/>
      <w:sz w:val="20"/>
    </w:rPr>
  </w:style>
  <w:style w:type="paragraph" w:styleId="ndex9">
    <w:name w:val="index 9"/>
    <w:basedOn w:val="Normal"/>
    <w:next w:val="Normal"/>
    <w:autoRedefine/>
    <w:semiHidden/>
    <w:pPr>
      <w:ind w:left="2160" w:hanging="240"/>
    </w:pPr>
    <w:rPr>
      <w:rFonts w:ascii="Times New Roman" w:hAnsi="Times New Roman"/>
      <w:sz w:val="20"/>
    </w:rPr>
  </w:style>
  <w:style w:type="paragraph" w:styleId="Ttoldndex">
    <w:name w:val="index heading"/>
    <w:basedOn w:val="Normal"/>
    <w:next w:val="ndex1"/>
    <w:semiHidden/>
    <w:pPr>
      <w:spacing w:before="120" w:after="120"/>
    </w:pPr>
    <w:rPr>
      <w:rFonts w:ascii="Times New Roman" w:hAnsi="Times New Roman"/>
      <w:b/>
      <w:i/>
      <w:sz w:val="20"/>
    </w:rPr>
  </w:style>
  <w:style w:type="paragraph" w:styleId="IDC1">
    <w:name w:val="toc 1"/>
    <w:basedOn w:val="Normal"/>
    <w:next w:val="Normal"/>
    <w:autoRedefine/>
    <w:uiPriority w:val="39"/>
    <w:pPr>
      <w:spacing w:before="120" w:after="240"/>
      <w:jc w:val="left"/>
    </w:pPr>
    <w:rPr>
      <w:rFonts w:ascii="Times New Roman" w:hAnsi="Times New Roman" w:cs="Arial"/>
      <w:bCs/>
      <w:caps/>
      <w:noProof/>
      <w:sz w:val="20"/>
      <w:szCs w:val="22"/>
    </w:rPr>
  </w:style>
  <w:style w:type="paragraph" w:styleId="IDC2">
    <w:name w:val="toc 2"/>
    <w:basedOn w:val="Normal"/>
    <w:next w:val="Normal"/>
    <w:autoRedefine/>
    <w:uiPriority w:val="39"/>
    <w:pPr>
      <w:spacing w:before="120"/>
      <w:ind w:left="220"/>
      <w:jc w:val="left"/>
    </w:pPr>
    <w:rPr>
      <w:rFonts w:ascii="Times New Roman" w:hAnsi="Times New Roman"/>
      <w:iCs/>
      <w:caps/>
      <w:sz w:val="20"/>
      <w:szCs w:val="24"/>
    </w:rPr>
  </w:style>
  <w:style w:type="paragraph" w:styleId="IDC3">
    <w:name w:val="toc 3"/>
    <w:basedOn w:val="Normal"/>
    <w:next w:val="Normal"/>
    <w:autoRedefine/>
    <w:uiPriority w:val="39"/>
    <w:pPr>
      <w:ind w:left="440"/>
      <w:jc w:val="left"/>
    </w:pPr>
    <w:rPr>
      <w:rFonts w:ascii="Times New Roman" w:hAnsi="Times New Roman"/>
      <w:i/>
      <w:sz w:val="20"/>
      <w:szCs w:val="24"/>
    </w:rPr>
  </w:style>
  <w:style w:type="paragraph" w:styleId="IDC4">
    <w:name w:val="toc 4"/>
    <w:basedOn w:val="Normal"/>
    <w:next w:val="Normal"/>
    <w:autoRedefine/>
    <w:semiHidden/>
    <w:pPr>
      <w:ind w:left="660"/>
      <w:jc w:val="left"/>
    </w:pPr>
    <w:rPr>
      <w:rFonts w:ascii="Times New Roman" w:hAnsi="Times New Roman"/>
      <w:szCs w:val="24"/>
    </w:rPr>
  </w:style>
  <w:style w:type="paragraph" w:styleId="IDC5">
    <w:name w:val="toc 5"/>
    <w:basedOn w:val="Normal"/>
    <w:next w:val="Normal"/>
    <w:autoRedefine/>
    <w:semiHidden/>
    <w:pPr>
      <w:ind w:left="880"/>
      <w:jc w:val="left"/>
    </w:pPr>
    <w:rPr>
      <w:rFonts w:ascii="Times New Roman" w:hAnsi="Times New Roman"/>
      <w:szCs w:val="24"/>
    </w:rPr>
  </w:style>
  <w:style w:type="paragraph" w:styleId="IDC6">
    <w:name w:val="toc 6"/>
    <w:basedOn w:val="Normal"/>
    <w:next w:val="Normal"/>
    <w:autoRedefine/>
    <w:semiHidden/>
    <w:pPr>
      <w:ind w:left="1100"/>
      <w:jc w:val="left"/>
    </w:pPr>
    <w:rPr>
      <w:rFonts w:ascii="Times New Roman" w:hAnsi="Times New Roman"/>
      <w:szCs w:val="24"/>
    </w:rPr>
  </w:style>
  <w:style w:type="paragraph" w:styleId="IDC7">
    <w:name w:val="toc 7"/>
    <w:basedOn w:val="Normal"/>
    <w:next w:val="Normal"/>
    <w:autoRedefine/>
    <w:semiHidden/>
    <w:pPr>
      <w:ind w:left="1320"/>
      <w:jc w:val="left"/>
    </w:pPr>
    <w:rPr>
      <w:rFonts w:ascii="Times New Roman" w:hAnsi="Times New Roman"/>
      <w:szCs w:val="24"/>
    </w:rPr>
  </w:style>
  <w:style w:type="paragraph" w:styleId="IDC8">
    <w:name w:val="toc 8"/>
    <w:basedOn w:val="Normal"/>
    <w:next w:val="Normal"/>
    <w:autoRedefine/>
    <w:semiHidden/>
    <w:pPr>
      <w:ind w:left="1540"/>
      <w:jc w:val="left"/>
    </w:pPr>
    <w:rPr>
      <w:rFonts w:ascii="Times New Roman" w:hAnsi="Times New Roman"/>
      <w:szCs w:val="24"/>
    </w:rPr>
  </w:style>
  <w:style w:type="paragraph" w:styleId="IDC9">
    <w:name w:val="toc 9"/>
    <w:basedOn w:val="Normal"/>
    <w:next w:val="Normal"/>
    <w:autoRedefine/>
    <w:semiHidden/>
    <w:pPr>
      <w:ind w:left="1760"/>
      <w:jc w:val="left"/>
    </w:pPr>
    <w:rPr>
      <w:rFonts w:ascii="Times New Roman" w:hAnsi="Times New Roman"/>
      <w:szCs w:val="24"/>
    </w:rPr>
  </w:style>
  <w:style w:type="character" w:styleId="Nmerodepgina">
    <w:name w:val="page number"/>
    <w:basedOn w:val="Lletraperdefectedelpargraf"/>
  </w:style>
  <w:style w:type="character" w:styleId="Enlla">
    <w:name w:val="Hyperlink"/>
    <w:uiPriority w:val="99"/>
    <w:rPr>
      <w:color w:val="0000FF"/>
      <w:u w:val="single"/>
    </w:rPr>
  </w:style>
  <w:style w:type="paragraph" w:styleId="Mapadeldocument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Refernciadecomentari">
    <w:name w:val="annotation reference"/>
    <w:semiHidden/>
    <w:rPr>
      <w:sz w:val="16"/>
      <w:szCs w:val="16"/>
    </w:rPr>
  </w:style>
  <w:style w:type="paragraph" w:styleId="Textdecomentari">
    <w:name w:val="annotation text"/>
    <w:basedOn w:val="Normal"/>
    <w:semiHidden/>
    <w:rPr>
      <w:sz w:val="20"/>
    </w:rPr>
  </w:style>
  <w:style w:type="paragraph" w:styleId="Textdenotaapeudepgina">
    <w:name w:val="footnote text"/>
    <w:basedOn w:val="Normal"/>
    <w:semiHidden/>
    <w:rPr>
      <w:sz w:val="20"/>
    </w:rPr>
  </w:style>
  <w:style w:type="character" w:styleId="Refernciadenotaapeudepgina">
    <w:name w:val="footnote reference"/>
    <w:semiHidden/>
    <w:rPr>
      <w:vertAlign w:val="superscript"/>
    </w:rPr>
  </w:style>
  <w:style w:type="paragraph" w:customStyle="1" w:styleId="Group">
    <w:name w:val="Group"/>
    <w:basedOn w:val="Normal"/>
    <w:next w:val="Normal"/>
    <w:rPr>
      <w:rFonts w:ascii="Palatino" w:hAnsi="Palatino"/>
      <w:b/>
      <w:sz w:val="24"/>
      <w:lang w:eastAsia="pt-PT"/>
    </w:rPr>
  </w:style>
  <w:style w:type="paragraph" w:customStyle="1" w:styleId="docSubtitulo">
    <w:name w:val="doc.Subtitulo"/>
    <w:basedOn w:val="Normal"/>
    <w:rsid w:val="00FB30C9"/>
    <w:pPr>
      <w:spacing w:before="240"/>
      <w:ind w:left="1134"/>
    </w:pPr>
    <w:rPr>
      <w:sz w:val="28"/>
    </w:rPr>
  </w:style>
  <w:style w:type="paragraph" w:styleId="Textdeglobus">
    <w:name w:val="Balloon Text"/>
    <w:basedOn w:val="Normal"/>
    <w:semiHidden/>
    <w:rsid w:val="00943763"/>
    <w:rPr>
      <w:rFonts w:ascii="Tahoma" w:hAnsi="Tahoma" w:cs="Tahoma"/>
      <w:sz w:val="16"/>
      <w:szCs w:val="16"/>
    </w:rPr>
  </w:style>
  <w:style w:type="paragraph" w:styleId="Textdenotaalfinal">
    <w:name w:val="endnote text"/>
    <w:basedOn w:val="Normal"/>
    <w:semiHidden/>
    <w:rsid w:val="005A36AE"/>
    <w:pPr>
      <w:spacing w:line="240" w:lineRule="auto"/>
      <w:jc w:val="left"/>
    </w:pPr>
    <w:rPr>
      <w:rFonts w:ascii="Times New Roman" w:hAnsi="Times New Roman"/>
      <w:sz w:val="20"/>
    </w:rPr>
  </w:style>
  <w:style w:type="character" w:styleId="Refernciadenotaalfinal">
    <w:name w:val="endnote reference"/>
    <w:semiHidden/>
    <w:rsid w:val="005A36AE"/>
    <w:rPr>
      <w:vertAlign w:val="superscript"/>
    </w:rPr>
  </w:style>
  <w:style w:type="character" w:customStyle="1" w:styleId="Ttol1Car">
    <w:name w:val="Títol 1 Car"/>
    <w:link w:val="Ttol1"/>
    <w:rsid w:val="00E03478"/>
    <w:rPr>
      <w:rFonts w:asciiTheme="minorHAnsi" w:hAnsiTheme="minorHAnsi"/>
      <w:b/>
      <w:caps/>
      <w:color w:val="1F2A6A"/>
      <w:kern w:val="28"/>
      <w:sz w:val="28"/>
      <w:lang w:eastAsia="en-US"/>
    </w:rPr>
  </w:style>
  <w:style w:type="paragraph" w:customStyle="1" w:styleId="docTitulo">
    <w:name w:val="doc.Titulo"/>
    <w:basedOn w:val="Normal"/>
    <w:rsid w:val="00FB30C9"/>
    <w:pPr>
      <w:spacing w:before="5040"/>
      <w:ind w:left="3544" w:hanging="2410"/>
      <w:jc w:val="left"/>
    </w:pPr>
    <w:rPr>
      <w:b/>
      <w:sz w:val="32"/>
      <w:szCs w:val="32"/>
    </w:rPr>
  </w:style>
  <w:style w:type="paragraph" w:styleId="Textsenseformat">
    <w:name w:val="Plain Text"/>
    <w:basedOn w:val="Normal"/>
    <w:rsid w:val="00DD6CB8"/>
    <w:pPr>
      <w:spacing w:line="240" w:lineRule="auto"/>
      <w:jc w:val="left"/>
    </w:pPr>
    <w:rPr>
      <w:rFonts w:ascii="Courier New" w:hAnsi="Courier New" w:cs="Courier New"/>
      <w:sz w:val="20"/>
    </w:rPr>
  </w:style>
  <w:style w:type="character" w:customStyle="1" w:styleId="Ttol2Car">
    <w:name w:val="Títol 2 Car"/>
    <w:link w:val="Ttol2"/>
    <w:rsid w:val="00CA1AE9"/>
    <w:rPr>
      <w:rFonts w:asciiTheme="minorHAnsi" w:hAnsiTheme="minorHAnsi"/>
      <w:b/>
      <w:smallCaps/>
      <w:color w:val="000000" w:themeColor="text1"/>
      <w:sz w:val="22"/>
      <w:lang w:eastAsia="en-US"/>
    </w:rPr>
  </w:style>
  <w:style w:type="paragraph" w:customStyle="1" w:styleId="docVersion">
    <w:name w:val="doc.Version"/>
    <w:basedOn w:val="Normal"/>
    <w:rsid w:val="00FB30C9"/>
    <w:pPr>
      <w:spacing w:before="600"/>
      <w:ind w:left="1134"/>
    </w:pPr>
    <w:rPr>
      <w:sz w:val="24"/>
    </w:rPr>
  </w:style>
  <w:style w:type="paragraph" w:customStyle="1" w:styleId="docFecha">
    <w:name w:val="doc.Fecha"/>
    <w:basedOn w:val="Normal"/>
    <w:rsid w:val="00FB30C9"/>
    <w:pPr>
      <w:ind w:left="1134"/>
    </w:pPr>
    <w:rPr>
      <w:sz w:val="24"/>
    </w:rPr>
  </w:style>
  <w:style w:type="paragraph" w:customStyle="1" w:styleId="ctrlversCabecera">
    <w:name w:val="ctrlvers.Cabecera"/>
    <w:basedOn w:val="Normal"/>
    <w:rsid w:val="00FB30C9"/>
    <w:pPr>
      <w:spacing w:before="120"/>
    </w:pPr>
    <w:rPr>
      <w:b/>
    </w:rPr>
  </w:style>
  <w:style w:type="paragraph" w:customStyle="1" w:styleId="ctlversLinea">
    <w:name w:val="ctlvers.Linea"/>
    <w:basedOn w:val="Normal"/>
    <w:rsid w:val="00FB30C9"/>
    <w:pPr>
      <w:spacing w:before="120" w:after="120" w:line="240" w:lineRule="auto"/>
      <w:jc w:val="left"/>
    </w:pPr>
  </w:style>
  <w:style w:type="paragraph" w:customStyle="1" w:styleId="tocTitulo">
    <w:name w:val="toc.Titulo"/>
    <w:basedOn w:val="Normal"/>
    <w:rsid w:val="00FB30C9"/>
    <w:rPr>
      <w:b/>
      <w:caps/>
      <w:kern w:val="28"/>
      <w:sz w:val="28"/>
    </w:rPr>
  </w:style>
  <w:style w:type="paragraph" w:styleId="Revisi">
    <w:name w:val="Revision"/>
    <w:hidden/>
    <w:uiPriority w:val="99"/>
    <w:semiHidden/>
    <w:rsid w:val="00B213D5"/>
    <w:rPr>
      <w:rFonts w:ascii="Arial" w:hAnsi="Arial"/>
      <w:sz w:val="22"/>
      <w:lang w:eastAsia="en-US"/>
    </w:rPr>
  </w:style>
  <w:style w:type="paragraph" w:styleId="Pargrafdellista">
    <w:name w:val="List Paragraph"/>
    <w:basedOn w:val="Normal"/>
    <w:uiPriority w:val="34"/>
    <w:qFormat/>
    <w:rsid w:val="00DF5400"/>
    <w:pPr>
      <w:ind w:left="720"/>
      <w:contextualSpacing/>
    </w:pPr>
  </w:style>
  <w:style w:type="paragraph" w:customStyle="1" w:styleId="Default">
    <w:name w:val="Default"/>
    <w:rsid w:val="00B67BB2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table" w:styleId="Taulaambquadrcula">
    <w:name w:val="Table Grid"/>
    <w:basedOn w:val="Taulanormal"/>
    <w:uiPriority w:val="59"/>
    <w:rsid w:val="001910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listaclaramfasi1">
    <w:name w:val="Light List Accent 1"/>
    <w:basedOn w:val="Taulanormal"/>
    <w:uiPriority w:val="61"/>
    <w:rsid w:val="001910C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Taulaclssica2">
    <w:name w:val="Table Classic 2"/>
    <w:basedOn w:val="Taulanormal"/>
    <w:rsid w:val="00AB3DDF"/>
    <w:pPr>
      <w:spacing w:line="360" w:lineRule="auto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absica2">
    <w:name w:val="Table Simple 2"/>
    <w:basedOn w:val="Taulanormal"/>
    <w:rsid w:val="00040894"/>
    <w:pPr>
      <w:spacing w:line="360" w:lineRule="auto"/>
      <w:jc w:val="both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character" w:styleId="Enllavisitat">
    <w:name w:val="FollowedHyperlink"/>
    <w:basedOn w:val="Lletraperdefectedelpargraf"/>
    <w:rsid w:val="00F0646C"/>
    <w:rPr>
      <w:color w:val="800080" w:themeColor="followedHyperlink"/>
      <w:u w:val="single"/>
    </w:rPr>
  </w:style>
  <w:style w:type="character" w:customStyle="1" w:styleId="Mencinsinresolver1">
    <w:name w:val="Mención sin resolver1"/>
    <w:basedOn w:val="Lletraperdefectedelpargraf"/>
    <w:uiPriority w:val="99"/>
    <w:semiHidden/>
    <w:unhideWhenUsed/>
    <w:rsid w:val="00A269B3"/>
    <w:rPr>
      <w:color w:val="808080"/>
      <w:shd w:val="clear" w:color="auto" w:fill="E6E6E6"/>
    </w:rPr>
  </w:style>
  <w:style w:type="table" w:styleId="Ombrejatmitj2mfasi1">
    <w:name w:val="Medium Shading 2 Accent 1"/>
    <w:basedOn w:val="Taulanormal"/>
    <w:uiPriority w:val="64"/>
    <w:rsid w:val="007554F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aulaambquadrcula4-mfasi1">
    <w:name w:val="Grid Table 4 Accent 1"/>
    <w:basedOn w:val="Taulanormal"/>
    <w:uiPriority w:val="49"/>
    <w:rsid w:val="00F75C6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Mencisenseresoldre">
    <w:name w:val="Unresolved Mention"/>
    <w:basedOn w:val="Lletraperdefectedelpargraf"/>
    <w:uiPriority w:val="99"/>
    <w:semiHidden/>
    <w:unhideWhenUsed/>
    <w:rsid w:val="009947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78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8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88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16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0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8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5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15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158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088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88543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9291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428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8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871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386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26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7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3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9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2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67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17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97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8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0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5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1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5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4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9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1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53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9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2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75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7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0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62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0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537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185631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9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874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9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39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87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037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937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2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8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12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7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2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5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6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55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93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5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5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3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56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GONZALEZ\Downloads\PlantillaProposta%20Tecnic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3ae569bb-ac1d-498d-b0de-e04ee48747a4">CHD7FXHTFVHX-85-22</_dlc_DocId>
    <_dlc_DocIdUrl xmlns="3ae569bb-ac1d-498d-b0de-e04ee48747a4">
      <Url>http://one0056-ts01:8190/AlvicEuropa/espanya/_layouts/DocIdRedir.aspx?ID=CHD7FXHTFVHX-85-22</Url>
      <Description>CHD7FXHTFVHX-85-22</Description>
    </_dlc_DocIdUrl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D58C6F9CB23E144843E8DB4F6F30B1A" ma:contentTypeVersion="1" ma:contentTypeDescription="Crear nuevo documento." ma:contentTypeScope="" ma:versionID="14795747f5468c3f3b5671b32c38c43b">
  <xsd:schema xmlns:xsd="http://www.w3.org/2001/XMLSchema" xmlns:xs="http://www.w3.org/2001/XMLSchema" xmlns:p="http://schemas.microsoft.com/office/2006/metadata/properties" xmlns:ns2="3ae569bb-ac1d-498d-b0de-e04ee48747a4" targetNamespace="http://schemas.microsoft.com/office/2006/metadata/properties" ma:root="true" ma:fieldsID="37204941762c46b5bd29f462fb5e9cf3" ns2:_="">
    <xsd:import namespace="3ae569bb-ac1d-498d-b0de-e04ee48747a4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e569bb-ac1d-498d-b0de-e04ee48747a4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e Id. de documento" ma:description="El valor del identificador de documento asignado a este elemento." ma:internalName="_dlc_DocId" ma:readOnly="true">
      <xsd:simpleType>
        <xsd:restriction base="dms:Text"/>
      </xsd:simpleType>
    </xsd:element>
    <xsd:element name="_dlc_DocIdUrl" ma:index="9" nillable="true" ma:displayName="Id. de documento" ma:description="Vínculo permanente 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Identificador persistente" ma:description="Mantener el identificador al agregar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CAD65F7-5967-4E35-9F01-F2AC4BB37C62}">
  <ds:schemaRefs>
    <ds:schemaRef ds:uri="http://schemas.microsoft.com/office/2006/metadata/properties"/>
    <ds:schemaRef ds:uri="3ae569bb-ac1d-498d-b0de-e04ee48747a4"/>
    <ds:schemaRef ds:uri="http://www.w3.org/XML/1998/namespace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schemas.microsoft.com/office/infopath/2007/PartnerControls"/>
    <ds:schemaRef ds:uri="http://purl.org/dc/dcmitype/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19C8D898-842F-4FC4-9C0B-84CE341F368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068FC60-CD1B-4C40-A5F5-E1CC064F41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ae569bb-ac1d-498d-b0de-e04ee48747a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642267A-984C-4A35-98FB-892ADD3BE57C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F9883793-A21E-4CAC-B7E7-1BC939CE92B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PlantillaProposta Tecnica.dotx</Template>
  <TotalTime>718</TotalTime>
  <Pages>9</Pages>
  <Words>760</Words>
  <Characters>4335</Characters>
  <Application>Microsoft Office Word</Application>
  <DocSecurity>0</DocSecurity>
  <Lines>36</Lines>
  <Paragraphs>10</Paragraphs>
  <ScaleCrop>false</ScaleCrop>
  <HeadingPairs>
    <vt:vector size="4" baseType="variant">
      <vt:variant>
        <vt:lpstr>Títol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ASIX1 - M3: Programació Estructurada</vt:lpstr>
      <vt:lpstr>ASIX1 - M2: Gestió de Bases de Dades</vt:lpstr>
    </vt:vector>
  </TitlesOfParts>
  <Company>Educem</Company>
  <LinksUpToDate>false</LinksUpToDate>
  <CharactersWithSpaces>5085</CharactersWithSpaces>
  <SharedDoc>false</SharedDoc>
  <HLinks>
    <vt:vector size="42" baseType="variant">
      <vt:variant>
        <vt:i4>1638450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_Toc229481197</vt:lpwstr>
      </vt:variant>
      <vt:variant>
        <vt:i4>1638450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_Toc229481196</vt:lpwstr>
      </vt:variant>
      <vt:variant>
        <vt:i4>1638450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_Toc229481195</vt:lpwstr>
      </vt:variant>
      <vt:variant>
        <vt:i4>1638450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_Toc229481194</vt:lpwstr>
      </vt:variant>
      <vt:variant>
        <vt:i4>1638450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_Toc229481193</vt:lpwstr>
      </vt:variant>
      <vt:variant>
        <vt:i4>1638450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_Toc229481192</vt:lpwstr>
      </vt:variant>
      <vt:variant>
        <vt:i4>1638450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_Toc229481191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ASIX1 - M3: Programació Estructurada</dc:title>
  <dc:subject>UF1 - PAC #1</dc:subject>
  <dc:creator/>
  <cp:lastModifiedBy>David Gonzalez</cp:lastModifiedBy>
  <cp:revision>262</cp:revision>
  <cp:lastPrinted>2015-07-06T09:36:00Z</cp:lastPrinted>
  <dcterms:created xsi:type="dcterms:W3CDTF">2017-09-13T06:20:00Z</dcterms:created>
  <dcterms:modified xsi:type="dcterms:W3CDTF">2022-07-15T10:30:00Z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0x010100DD58C6F9CB23E144843E8DB4F6F30B1A</vt:lpwstr>
  </property>
  <property fmtid="{D5CDD505-2E9C-101B-9397-08002B2CF9AE}" pid="3" name="_dlc_DocIdItemGuid">
    <vt:lpwstr>bc11f656-35b2-4586-9eb5-329329074ef4</vt:lpwstr>
  </property>
</Properties>
</file>